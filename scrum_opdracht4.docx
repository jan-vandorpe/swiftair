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7EBC" w:rsidRDefault="00CC7EBC" w:rsidP="00D33365">
      <w:pPr>
        <w:jc w:val="center"/>
      </w:pPr>
    </w:p>
    <w:p w:rsidR="00CC7EBC" w:rsidRDefault="00CC7EBC" w:rsidP="00D33365">
      <w:pPr>
        <w:jc w:val="center"/>
      </w:pPr>
    </w:p>
    <w:p w:rsidR="00CC7EBC" w:rsidRDefault="00CC7EBC" w:rsidP="00D33365">
      <w:pPr>
        <w:jc w:val="center"/>
      </w:pPr>
    </w:p>
    <w:p w:rsidR="00AB0566" w:rsidRDefault="0010414F" w:rsidP="00D33365">
      <w:pPr>
        <w:jc w:val="center"/>
      </w:pPr>
      <w:r>
        <w:rPr>
          <w:noProof/>
        </w:rPr>
        <w:drawing>
          <wp:inline distT="0" distB="0" distL="0" distR="0">
            <wp:extent cx="2245360" cy="1064260"/>
            <wp:effectExtent l="0" t="0" r="2540" b="2540"/>
            <wp:docPr id="2" name="Picture 1" descr="VDAB_kle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DAB_kleu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E8E" w:rsidRDefault="00B261A0" w:rsidP="006C1D9D">
      <w:pPr>
        <w:pStyle w:val="LIJN1"/>
        <w:spacing w:before="3600"/>
      </w:pPr>
      <w:r>
        <w:t>Scrum opdracht</w:t>
      </w:r>
    </w:p>
    <w:p w:rsidR="0010414F" w:rsidRPr="0010414F" w:rsidRDefault="00B371B3" w:rsidP="0010414F">
      <w:pPr>
        <w:pStyle w:val="LIJN2"/>
      </w:pPr>
      <w:r>
        <w:t xml:space="preserve">Multiple </w:t>
      </w:r>
      <w:proofErr w:type="spellStart"/>
      <w:r>
        <w:t>Choice</w:t>
      </w:r>
      <w:proofErr w:type="spellEnd"/>
      <w:r>
        <w:t xml:space="preserve"> testsysteem</w:t>
      </w:r>
    </w:p>
    <w:p w:rsidR="00C40740" w:rsidRPr="00C40740" w:rsidRDefault="00C40740" w:rsidP="00D2684E">
      <w:pPr>
        <w:pStyle w:val="COPY"/>
        <w:sectPr w:rsidR="00C40740" w:rsidRPr="00C40740" w:rsidSect="00D2061C">
          <w:footerReference w:type="default" r:id="rId8"/>
          <w:pgSz w:w="11907" w:h="16840" w:code="9"/>
          <w:pgMar w:top="719" w:right="1418" w:bottom="719" w:left="1418" w:header="720" w:footer="720" w:gutter="0"/>
          <w:cols w:space="720"/>
          <w:docGrid w:linePitch="360"/>
        </w:sectPr>
      </w:pPr>
      <w:r>
        <w:t>Deze cursus is eigendom van de VDAB</w:t>
      </w:r>
    </w:p>
    <w:p w:rsidR="00AB0566" w:rsidRDefault="00AB0566" w:rsidP="009F3A13">
      <w:bookmarkStart w:id="0" w:name="_Ref138142280"/>
      <w:bookmarkStart w:id="1" w:name="_Ref138142292"/>
      <w:bookmarkStart w:id="2" w:name="_Ref138142297"/>
      <w:r w:rsidRPr="009F3A13">
        <w:lastRenderedPageBreak/>
        <w:t>Inhoudsopgave</w:t>
      </w:r>
      <w:bookmarkEnd w:id="0"/>
      <w:bookmarkEnd w:id="1"/>
      <w:bookmarkEnd w:id="2"/>
    </w:p>
    <w:p w:rsidR="00B371B3" w:rsidRDefault="00AB0566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0437262" w:history="1">
        <w:r w:rsidR="00B371B3" w:rsidRPr="00A204B8">
          <w:rPr>
            <w:rStyle w:val="Hyperlink"/>
            <w:noProof/>
          </w:rPr>
          <w:t>1</w:t>
        </w:r>
        <w:r w:rsidR="00B371B3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="00B371B3" w:rsidRPr="00A204B8">
          <w:rPr>
            <w:rStyle w:val="Hyperlink"/>
            <w:noProof/>
          </w:rPr>
          <w:t>Project: Multiple Choice testsysteem</w:t>
        </w:r>
        <w:r w:rsidR="00B371B3">
          <w:rPr>
            <w:noProof/>
            <w:webHidden/>
          </w:rPr>
          <w:tab/>
        </w:r>
        <w:r w:rsidR="00B371B3">
          <w:rPr>
            <w:noProof/>
            <w:webHidden/>
          </w:rPr>
          <w:fldChar w:fldCharType="begin"/>
        </w:r>
        <w:r w:rsidR="00B371B3">
          <w:rPr>
            <w:noProof/>
            <w:webHidden/>
          </w:rPr>
          <w:instrText xml:space="preserve"> PAGEREF _Toc400437262 \h </w:instrText>
        </w:r>
        <w:r w:rsidR="00B371B3">
          <w:rPr>
            <w:noProof/>
            <w:webHidden/>
          </w:rPr>
        </w:r>
        <w:r w:rsidR="00B371B3">
          <w:rPr>
            <w:noProof/>
            <w:webHidden/>
          </w:rPr>
          <w:fldChar w:fldCharType="separate"/>
        </w:r>
        <w:r w:rsidR="00B371B3">
          <w:rPr>
            <w:noProof/>
            <w:webHidden/>
          </w:rPr>
          <w:t>3</w:t>
        </w:r>
        <w:r w:rsidR="00B371B3">
          <w:rPr>
            <w:noProof/>
            <w:webHidden/>
          </w:rPr>
          <w:fldChar w:fldCharType="end"/>
        </w:r>
      </w:hyperlink>
    </w:p>
    <w:p w:rsidR="00B371B3" w:rsidRDefault="00B371B3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400437263" w:history="1">
        <w:r w:rsidRPr="00A204B8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A204B8">
          <w:rPr>
            <w:rStyle w:val="Hyperlink"/>
            <w:noProof/>
          </w:rPr>
          <w:t>COLOFON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_Toc400437263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F378E" w:rsidRPr="00E96718" w:rsidRDefault="00AB0566" w:rsidP="00B261A0">
      <w:pPr>
        <w:pStyle w:val="Heading1"/>
      </w:pPr>
      <w:r>
        <w:lastRenderedPageBreak/>
        <w:fldChar w:fldCharType="end"/>
      </w:r>
      <w:bookmarkStart w:id="3" w:name="_Toc56933935"/>
      <w:bookmarkStart w:id="4" w:name="_Toc400437262"/>
      <w:r w:rsidR="00B261A0">
        <w:t>Project</w:t>
      </w:r>
      <w:r w:rsidR="00DF378E">
        <w:t xml:space="preserve">: </w:t>
      </w:r>
      <w:r w:rsidR="00B371B3">
        <w:t xml:space="preserve">Multiple Choice </w:t>
      </w:r>
      <w:proofErr w:type="spellStart"/>
      <w:r w:rsidR="00B371B3">
        <w:t>testsysteem</w:t>
      </w:r>
      <w:bookmarkEnd w:id="4"/>
      <w:proofErr w:type="spellEnd"/>
    </w:p>
    <w:p w:rsidR="00DC7F18" w:rsidRPr="00647A17" w:rsidRDefault="00DC7F18" w:rsidP="00D85C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284"/>
      </w:pPr>
    </w:p>
    <w:p w:rsidR="00B3115A" w:rsidRPr="00563AFA" w:rsidRDefault="00B3115A" w:rsidP="00B3115A">
      <w:pPr>
        <w:ind w:left="284"/>
        <w:rPr>
          <w:i/>
        </w:rPr>
      </w:pPr>
      <w:r>
        <w:rPr>
          <w:b/>
          <w:i/>
        </w:rPr>
        <w:t>Opdracht</w:t>
      </w:r>
      <w:r w:rsidRPr="00085EFF">
        <w:rPr>
          <w:i/>
        </w:rPr>
        <w:t>:</w:t>
      </w:r>
    </w:p>
    <w:p w:rsidR="00B371B3" w:rsidRDefault="00B371B3" w:rsidP="00B371B3">
      <w:pPr>
        <w:ind w:left="567"/>
      </w:pPr>
      <w:r w:rsidRPr="00B371B3">
        <w:t xml:space="preserve">De po wil een multiple </w:t>
      </w:r>
      <w:proofErr w:type="spellStart"/>
      <w:r w:rsidRPr="00B371B3">
        <w:t>choice</w:t>
      </w:r>
      <w:proofErr w:type="spellEnd"/>
      <w:r w:rsidRPr="00B371B3">
        <w:t xml:space="preserve"> testsysteem dat toelaat </w:t>
      </w:r>
      <w:r>
        <w:t>een</w:t>
      </w:r>
      <w:r w:rsidRPr="00B371B3">
        <w:t xml:space="preserve"> test online af te leggen. De gebruiker kan enkel een test afleggen waarvoor hij geregistreerd werd. </w:t>
      </w:r>
    </w:p>
    <w:p w:rsidR="0015403E" w:rsidRDefault="00B371B3" w:rsidP="00B371B3">
      <w:pPr>
        <w:ind w:left="567"/>
      </w:pPr>
      <w:r w:rsidRPr="00B371B3">
        <w:t>Een test behoort tot</w:t>
      </w:r>
      <w:r>
        <w:t xml:space="preserve"> een categorie, bv </w:t>
      </w:r>
      <w:r w:rsidR="0015403E">
        <w:t>'</w:t>
      </w:r>
      <w:r>
        <w:t>schilderen</w:t>
      </w:r>
      <w:r w:rsidR="0015403E">
        <w:t>'</w:t>
      </w:r>
      <w:r w:rsidRPr="00B371B3">
        <w:t xml:space="preserve">, </w:t>
      </w:r>
      <w:r w:rsidR="0015403E">
        <w:t>'</w:t>
      </w:r>
      <w:r w:rsidRPr="00B371B3">
        <w:t>programmeren</w:t>
      </w:r>
      <w:r w:rsidR="0015403E">
        <w:t>'</w:t>
      </w:r>
      <w:r w:rsidRPr="00B371B3">
        <w:t xml:space="preserve">, … Categorieën bestaan uit meerdere subcategorieën zoals </w:t>
      </w:r>
      <w:r w:rsidR="0015403E">
        <w:t>'</w:t>
      </w:r>
      <w:r w:rsidRPr="00B371B3">
        <w:t>verf mengen</w:t>
      </w:r>
      <w:r w:rsidR="0015403E">
        <w:t>'</w:t>
      </w:r>
      <w:r w:rsidRPr="00B371B3">
        <w:t xml:space="preserve">, </w:t>
      </w:r>
      <w:r w:rsidR="0015403E">
        <w:t>'</w:t>
      </w:r>
      <w:proofErr w:type="spellStart"/>
      <w:r w:rsidRPr="00B371B3">
        <w:t>spuitschilderen</w:t>
      </w:r>
      <w:proofErr w:type="spellEnd"/>
      <w:r w:rsidR="0015403E">
        <w:t>'</w:t>
      </w:r>
      <w:r w:rsidRPr="00B371B3">
        <w:t xml:space="preserve"> voor </w:t>
      </w:r>
      <w:r w:rsidR="0015403E">
        <w:t>'</w:t>
      </w:r>
      <w:r w:rsidRPr="00B371B3">
        <w:t>schilderen</w:t>
      </w:r>
      <w:r w:rsidR="0015403E">
        <w:t>' of 'html', 'javascript', '</w:t>
      </w:r>
      <w:proofErr w:type="spellStart"/>
      <w:r w:rsidR="0015403E">
        <w:t>java</w:t>
      </w:r>
      <w:proofErr w:type="spellEnd"/>
      <w:r w:rsidR="0015403E">
        <w:t>' voor 'programmeren'</w:t>
      </w:r>
      <w:r w:rsidRPr="00B371B3">
        <w:t xml:space="preserve">. </w:t>
      </w:r>
    </w:p>
    <w:p w:rsidR="00B371B3" w:rsidRDefault="0015403E" w:rsidP="00B371B3">
      <w:pPr>
        <w:ind w:left="567"/>
      </w:pPr>
      <w:r w:rsidRPr="00B371B3">
        <w:t>Een test wordt samengesteld uit een variabel aantal bestaande vragen van dezelfde categorie.</w:t>
      </w:r>
    </w:p>
    <w:p w:rsidR="00B371B3" w:rsidRDefault="00B371B3" w:rsidP="00B371B3">
      <w:pPr>
        <w:ind w:left="567"/>
      </w:pPr>
      <w:r>
        <w:t>Eén bepaalde test kan op meerdere datums afgelegd worden.</w:t>
      </w:r>
    </w:p>
    <w:p w:rsidR="00B371B3" w:rsidRDefault="00B371B3" w:rsidP="00B371B3">
      <w:pPr>
        <w:ind w:left="567"/>
      </w:pPr>
      <w:r w:rsidRPr="00B371B3">
        <w:t xml:space="preserve">De resultaten van </w:t>
      </w:r>
      <w:r>
        <w:t>een gebruiker die een test aflegde,</w:t>
      </w:r>
      <w:r w:rsidRPr="00B371B3">
        <w:t xml:space="preserve"> moeten later opnieuw opgevraagd kunnen worden.</w:t>
      </w:r>
    </w:p>
    <w:p w:rsidR="006429D4" w:rsidRDefault="00326541" w:rsidP="006429D4">
      <w:pPr>
        <w:ind w:left="284"/>
        <w:rPr>
          <w:i/>
        </w:rPr>
      </w:pPr>
      <w:r>
        <w:rPr>
          <w:b/>
          <w:i/>
        </w:rPr>
        <w:t>Mogelijke u</w:t>
      </w:r>
      <w:r w:rsidR="006429D4">
        <w:rPr>
          <w:b/>
          <w:i/>
        </w:rPr>
        <w:t>itbreidingen</w:t>
      </w:r>
      <w:r w:rsidR="006429D4" w:rsidRPr="00085EFF">
        <w:rPr>
          <w:i/>
        </w:rPr>
        <w:t>:</w:t>
      </w:r>
      <w:bookmarkStart w:id="5" w:name="_GoBack"/>
      <w:bookmarkEnd w:id="5"/>
    </w:p>
    <w:p w:rsidR="006429D4" w:rsidRPr="006429D4" w:rsidRDefault="006429D4" w:rsidP="006429D4">
      <w:pPr>
        <w:ind w:left="567"/>
        <w:rPr>
          <w:i/>
        </w:rPr>
      </w:pPr>
      <w:r w:rsidRPr="006429D4">
        <w:rPr>
          <w:i/>
        </w:rPr>
        <w:t xml:space="preserve">Deze uitbreidingen zijn optioneel, te bespreken met de </w:t>
      </w:r>
      <w:r>
        <w:rPr>
          <w:i/>
        </w:rPr>
        <w:t>po</w:t>
      </w:r>
    </w:p>
    <w:p w:rsidR="00B371B3" w:rsidRPr="00B371B3" w:rsidRDefault="00B371B3" w:rsidP="00B371B3">
      <w:pPr>
        <w:pStyle w:val="ListParagraph"/>
        <w:numPr>
          <w:ilvl w:val="0"/>
          <w:numId w:val="19"/>
        </w:numPr>
        <w:ind w:left="99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</w:t>
      </w:r>
      <w:r w:rsidRPr="00B371B3">
        <w:rPr>
          <w:rFonts w:ascii="Arial" w:hAnsi="Arial" w:cs="Arial"/>
          <w:sz w:val="24"/>
        </w:rPr>
        <w:t>lke vraag kan een ander gewicht hebben.</w:t>
      </w:r>
    </w:p>
    <w:p w:rsidR="00B371B3" w:rsidRPr="00B371B3" w:rsidRDefault="00B371B3" w:rsidP="00B371B3">
      <w:pPr>
        <w:pStyle w:val="ListParagraph"/>
        <w:numPr>
          <w:ilvl w:val="0"/>
          <w:numId w:val="19"/>
        </w:numPr>
        <w:ind w:left="99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</w:t>
      </w:r>
      <w:r w:rsidRPr="00B371B3">
        <w:rPr>
          <w:rFonts w:ascii="Arial" w:hAnsi="Arial" w:cs="Arial"/>
          <w:sz w:val="24"/>
        </w:rPr>
        <w:t>fbeeldingen kunnen zowel in de vraag als in de antwoorden verschijnen.</w:t>
      </w:r>
    </w:p>
    <w:p w:rsidR="00B371B3" w:rsidRPr="00B371B3" w:rsidRDefault="00B371B3" w:rsidP="00B371B3">
      <w:pPr>
        <w:pStyle w:val="ListParagraph"/>
        <w:numPr>
          <w:ilvl w:val="0"/>
          <w:numId w:val="19"/>
        </w:numPr>
        <w:ind w:left="99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</w:t>
      </w:r>
      <w:r w:rsidRPr="00B371B3">
        <w:rPr>
          <w:rFonts w:ascii="Arial" w:hAnsi="Arial" w:cs="Arial"/>
          <w:sz w:val="24"/>
        </w:rPr>
        <w:t>rogrammatiecode moet kunnen worden weergegeven</w:t>
      </w:r>
      <w:r>
        <w:rPr>
          <w:rFonts w:ascii="Arial" w:hAnsi="Arial" w:cs="Arial"/>
          <w:sz w:val="24"/>
        </w:rPr>
        <w:t>,</w:t>
      </w:r>
      <w:r w:rsidRPr="00B371B3">
        <w:rPr>
          <w:rFonts w:ascii="Arial" w:hAnsi="Arial" w:cs="Arial"/>
          <w:sz w:val="24"/>
        </w:rPr>
        <w:t xml:space="preserve"> duidelijk te onderscheiden van gewone tekst.</w:t>
      </w:r>
    </w:p>
    <w:p w:rsidR="00B371B3" w:rsidRPr="00B371B3" w:rsidRDefault="00B371B3" w:rsidP="00B371B3">
      <w:pPr>
        <w:pStyle w:val="ListParagraph"/>
        <w:numPr>
          <w:ilvl w:val="0"/>
          <w:numId w:val="19"/>
        </w:numPr>
        <w:ind w:left="99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</w:t>
      </w:r>
      <w:r w:rsidRPr="00B371B3">
        <w:rPr>
          <w:rFonts w:ascii="Arial" w:hAnsi="Arial" w:cs="Arial"/>
          <w:sz w:val="24"/>
        </w:rPr>
        <w:t>et systeem verbetert de test automatisch maar deliberatie blijft mogelijk.</w:t>
      </w:r>
    </w:p>
    <w:p w:rsidR="00B371B3" w:rsidRPr="00B371B3" w:rsidRDefault="00B371B3" w:rsidP="00B371B3">
      <w:pPr>
        <w:pStyle w:val="ListParagraph"/>
        <w:numPr>
          <w:ilvl w:val="0"/>
          <w:numId w:val="19"/>
        </w:numPr>
        <w:ind w:left="99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</w:t>
      </w:r>
      <w:r w:rsidRPr="00B371B3">
        <w:rPr>
          <w:rFonts w:ascii="Arial" w:hAnsi="Arial" w:cs="Arial"/>
          <w:sz w:val="24"/>
        </w:rPr>
        <w:t>en test moet ook op papier opgelost kunnen worden. (pdf)</w:t>
      </w:r>
    </w:p>
    <w:p w:rsidR="007B4C2D" w:rsidRPr="007B4C2D" w:rsidRDefault="007B4C2D" w:rsidP="007B4C2D">
      <w:pPr>
        <w:ind w:left="786"/>
        <w:rPr>
          <w:rFonts w:cs="Arial"/>
        </w:rPr>
      </w:pPr>
    </w:p>
    <w:p w:rsidR="006429D4" w:rsidRDefault="006429D4" w:rsidP="006429D4">
      <w:pPr>
        <w:ind w:left="426"/>
      </w:pPr>
    </w:p>
    <w:p w:rsidR="001A624E" w:rsidRDefault="001A624E" w:rsidP="00B3115A">
      <w:pPr>
        <w:ind w:left="360"/>
      </w:pPr>
    </w:p>
    <w:p w:rsidR="005F0330" w:rsidRPr="00101831" w:rsidRDefault="005F0330" w:rsidP="00B261A0">
      <w:pPr>
        <w:pStyle w:val="StyleHeading1TimesNewRoman12pt"/>
      </w:pPr>
      <w:bookmarkStart w:id="6" w:name="_Toc400437263"/>
      <w:r w:rsidRPr="00101831">
        <w:lastRenderedPageBreak/>
        <w:t>COLOFON</w:t>
      </w:r>
      <w:bookmarkEnd w:id="3"/>
      <w:bookmarkEnd w:id="6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1"/>
        <w:gridCol w:w="4521"/>
      </w:tblGrid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101831">
              <w:rPr>
                <w:b/>
              </w:rPr>
              <w:t>Sectorv</w:t>
            </w:r>
            <w:r w:rsidRPr="004D42EF">
              <w:rPr>
                <w:b/>
              </w:rPr>
              <w:t>erantwoordelijke:</w:t>
            </w:r>
          </w:p>
          <w:p w:rsidR="005F0330" w:rsidRPr="004D42EF" w:rsidRDefault="005F0330" w:rsidP="005F0330">
            <w:pPr>
              <w:rPr>
                <w:b/>
              </w:rPr>
            </w:pPr>
          </w:p>
        </w:tc>
        <w:tc>
          <w:tcPr>
            <w:tcW w:w="4521" w:type="dxa"/>
          </w:tcPr>
          <w:p w:rsidR="005F0330" w:rsidRPr="004D42EF" w:rsidRDefault="005F0330" w:rsidP="005F0330"/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4D42EF">
              <w:rPr>
                <w:b/>
              </w:rPr>
              <w:t>Cursusverantwoordelijke:</w:t>
            </w:r>
          </w:p>
          <w:p w:rsidR="005F0330" w:rsidRPr="004D42EF" w:rsidRDefault="005F0330" w:rsidP="005F0330">
            <w:pPr>
              <w:rPr>
                <w:b/>
              </w:rPr>
            </w:pPr>
          </w:p>
        </w:tc>
        <w:tc>
          <w:tcPr>
            <w:tcW w:w="4521" w:type="dxa"/>
          </w:tcPr>
          <w:p w:rsidR="005F0330" w:rsidRPr="004D42EF" w:rsidRDefault="005F0330" w:rsidP="005F0330">
            <w:r w:rsidRPr="004D42EF">
              <w:t>Jean Smits</w:t>
            </w:r>
          </w:p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4D42EF">
              <w:rPr>
                <w:b/>
              </w:rPr>
              <w:t>Didactiek en lay-out:</w:t>
            </w:r>
          </w:p>
          <w:p w:rsidR="005F0330" w:rsidRPr="004D42EF" w:rsidRDefault="005F0330" w:rsidP="005F0330">
            <w:pPr>
              <w:rPr>
                <w:b/>
              </w:rPr>
            </w:pPr>
          </w:p>
        </w:tc>
        <w:tc>
          <w:tcPr>
            <w:tcW w:w="4521" w:type="dxa"/>
          </w:tcPr>
          <w:p w:rsidR="006429D4" w:rsidRDefault="006429D4" w:rsidP="005F0330">
            <w:r>
              <w:t>Pierre Colin</w:t>
            </w:r>
          </w:p>
          <w:p w:rsidR="005F0330" w:rsidRPr="004D42EF" w:rsidRDefault="005F0330" w:rsidP="005F0330">
            <w:r w:rsidRPr="004D42EF">
              <w:t xml:space="preserve">Jan </w:t>
            </w:r>
            <w:r w:rsidR="00116C2D">
              <w:t>Vandorpe</w:t>
            </w:r>
          </w:p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4D42EF">
              <w:rPr>
                <w:b/>
              </w:rPr>
              <w:t>Medewerkers:</w:t>
            </w:r>
          </w:p>
          <w:p w:rsidR="005F0330" w:rsidRPr="004D42EF" w:rsidRDefault="005F0330" w:rsidP="005F0330">
            <w:pPr>
              <w:rPr>
                <w:b/>
              </w:rPr>
            </w:pPr>
          </w:p>
        </w:tc>
        <w:tc>
          <w:tcPr>
            <w:tcW w:w="4521" w:type="dxa"/>
          </w:tcPr>
          <w:p w:rsidR="006429D4" w:rsidRDefault="006429D4" w:rsidP="005F0330">
            <w:r>
              <w:t>Pierre Colin</w:t>
            </w:r>
          </w:p>
          <w:p w:rsidR="005F0330" w:rsidRPr="004D42EF" w:rsidRDefault="00116C2D" w:rsidP="005F0330">
            <w:r>
              <w:t>Jan Vandorpe</w:t>
            </w:r>
            <w:r w:rsidR="008E726F">
              <w:br/>
            </w:r>
          </w:p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4D42EF">
              <w:rPr>
                <w:b/>
              </w:rPr>
              <w:t>Versie:</w:t>
            </w:r>
          </w:p>
        </w:tc>
        <w:tc>
          <w:tcPr>
            <w:tcW w:w="4521" w:type="dxa"/>
          </w:tcPr>
          <w:p w:rsidR="005F0330" w:rsidRPr="004D42EF" w:rsidRDefault="001C15AC" w:rsidP="005F0330">
            <w:r>
              <w:t>oktober</w:t>
            </w:r>
            <w:r w:rsidR="008A07E5">
              <w:t xml:space="preserve"> 2014</w:t>
            </w:r>
          </w:p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  <w:r w:rsidRPr="004D42EF">
              <w:rPr>
                <w:b/>
              </w:rPr>
              <w:t>Nummer dotatielijst:</w:t>
            </w:r>
          </w:p>
        </w:tc>
        <w:tc>
          <w:tcPr>
            <w:tcW w:w="4521" w:type="dxa"/>
          </w:tcPr>
          <w:p w:rsidR="005F0330" w:rsidRPr="004D42EF" w:rsidRDefault="005F0330" w:rsidP="005F0330"/>
        </w:tc>
      </w:tr>
      <w:tr w:rsidR="005F0330" w:rsidRPr="004D42EF">
        <w:tblPrEx>
          <w:tblCellMar>
            <w:top w:w="0" w:type="dxa"/>
            <w:bottom w:w="0" w:type="dxa"/>
          </w:tblCellMar>
        </w:tblPrEx>
        <w:tc>
          <w:tcPr>
            <w:tcW w:w="4521" w:type="dxa"/>
          </w:tcPr>
          <w:p w:rsidR="005F0330" w:rsidRPr="004D42EF" w:rsidRDefault="005F0330" w:rsidP="005F0330">
            <w:pPr>
              <w:rPr>
                <w:b/>
              </w:rPr>
            </w:pPr>
          </w:p>
        </w:tc>
        <w:tc>
          <w:tcPr>
            <w:tcW w:w="4521" w:type="dxa"/>
          </w:tcPr>
          <w:p w:rsidR="005F0330" w:rsidRPr="004D42EF" w:rsidRDefault="005F0330" w:rsidP="005F0330"/>
        </w:tc>
      </w:tr>
    </w:tbl>
    <w:p w:rsidR="00072262" w:rsidRPr="00072262" w:rsidRDefault="00072262" w:rsidP="00EB0E26">
      <w:pPr>
        <w:pStyle w:val="NormalWeb"/>
      </w:pPr>
    </w:p>
    <w:sectPr w:rsidR="00072262" w:rsidRPr="00072262" w:rsidSect="00D2061C">
      <w:headerReference w:type="default" r:id="rId9"/>
      <w:footerReference w:type="default" r:id="rId10"/>
      <w:pgSz w:w="11907" w:h="16840" w:code="9"/>
      <w:pgMar w:top="1440" w:right="1134" w:bottom="1440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7093" w:rsidRDefault="008A7093">
      <w:r>
        <w:separator/>
      </w:r>
    </w:p>
  </w:endnote>
  <w:endnote w:type="continuationSeparator" w:id="0">
    <w:p w:rsidR="008A7093" w:rsidRDefault="008A7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644867B-B3F6-46D1-950F-51045A432182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53D67047-D5BA-4836-8391-6847FEC41296}"/>
    <w:embedBold r:id="rId3" w:fontKey="{1664DF2F-6CCA-43DB-96A7-20ECA65D30D2}"/>
    <w:embedItalic r:id="rId4" w:fontKey="{A99149E9-07F0-45D7-89D1-9E3E9FFDFB65}"/>
    <w:embedBoldItalic r:id="rId5" w:fontKey="{6C59A4BA-3A6E-4995-9937-C010DA7BA3E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27FBA4AD-653E-4397-B20B-4798B0CC4CDE}"/>
    <w:embedBold r:id="rId7" w:fontKey="{594189A1-129F-423D-91F4-45600DB042F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104B188-B4A4-4B56-A15D-A45E0C3BCA7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9FE8D8DA-CC16-494B-B71B-D7D9E49DB638}"/>
    <w:embedBold r:id="rId10" w:fontKey="{C0C151E6-CA08-4C00-8FEC-758800F5FC3A}"/>
    <w:embedItalic r:id="rId11" w:fontKey="{2EF87473-8F58-4518-9F4A-F8FD0EAA2D93}"/>
    <w:embedBoldItalic r:id="rId12" w:fontKey="{3811B82C-9768-4EDC-94F4-2A7156ED8A9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5C13D269-F51B-4225-BE25-CA2E425CCD5E}"/>
    <w:embedBold r:id="rId14" w:fontKey="{188B214E-C77E-4CA7-AC6E-6180043960A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  <w:embedRegular r:id="rId15" w:fontKey="{D0B9EF60-4AC8-47A7-89B0-85E580220E2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6" w:fontKey="{40B4F689-C844-463D-938D-3EFD5ED91598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6110BD75-AA36-40A1-B255-54716C4A368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8" w:fontKey="{EBD6FF87-5FAA-491E-81C6-BD2642C708D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8A8" w:rsidRDefault="00E058A8">
    <w:pPr>
      <w:pStyle w:val="Footer"/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8A8" w:rsidRPr="007D319D" w:rsidRDefault="00B261A0" w:rsidP="006C1D9D">
    <w:pPr>
      <w:pStyle w:val="Footer"/>
      <w:pBdr>
        <w:top w:val="single" w:sz="4" w:space="1" w:color="auto"/>
      </w:pBdr>
      <w:jc w:val="center"/>
      <w:rPr>
        <w:caps/>
        <w:sz w:val="22"/>
        <w:szCs w:val="22"/>
      </w:rPr>
    </w:pPr>
    <w:r>
      <w:rPr>
        <w:caps/>
        <w:sz w:val="22"/>
        <w:szCs w:val="22"/>
      </w:rPr>
      <w:t>Scrum opdracht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7093" w:rsidRDefault="008A7093">
      <w:r>
        <w:separator/>
      </w:r>
    </w:p>
  </w:footnote>
  <w:footnote w:type="continuationSeparator" w:id="0">
    <w:p w:rsidR="008A7093" w:rsidRDefault="008A709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8A8" w:rsidRDefault="0010414F" w:rsidP="00300300">
    <w:pPr>
      <w:pStyle w:val="Header"/>
      <w:pBdr>
        <w:bottom w:val="single" w:sz="4" w:space="1" w:color="auto"/>
      </w:pBdr>
      <w:tabs>
        <w:tab w:val="clear" w:pos="9072"/>
        <w:tab w:val="right" w:pos="8647"/>
      </w:tabs>
      <w:spacing w:before="120" w:line="360" w:lineRule="auto"/>
    </w:pPr>
    <w:r>
      <w:rPr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37465</wp:posOffset>
          </wp:positionV>
          <wp:extent cx="571500" cy="257175"/>
          <wp:effectExtent l="0" t="0" r="0" b="6350"/>
          <wp:wrapNone/>
          <wp:docPr id="1" name="Picture 1" descr="VDAB_zwa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VDAB_zwar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257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058A8">
      <w:tab/>
    </w:r>
    <w:r w:rsidR="00E058A8">
      <w:tab/>
    </w:r>
    <w:r w:rsidR="00E058A8">
      <w:rPr>
        <w:rStyle w:val="PageNumber"/>
      </w:rPr>
      <w:fldChar w:fldCharType="begin"/>
    </w:r>
    <w:r w:rsidR="00E058A8">
      <w:rPr>
        <w:rStyle w:val="PageNumber"/>
      </w:rPr>
      <w:instrText xml:space="preserve"> PAGE </w:instrText>
    </w:r>
    <w:r w:rsidR="00E058A8">
      <w:rPr>
        <w:rStyle w:val="PageNumber"/>
      </w:rPr>
      <w:fldChar w:fldCharType="separate"/>
    </w:r>
    <w:r w:rsidR="0015403E">
      <w:rPr>
        <w:rStyle w:val="PageNumber"/>
        <w:noProof/>
      </w:rPr>
      <w:t>2</w:t>
    </w:r>
    <w:r w:rsidR="00E058A8">
      <w:rPr>
        <w:rStyle w:val="PageNumber"/>
      </w:rPr>
      <w:fldChar w:fldCharType="end"/>
    </w:r>
    <w:r w:rsidR="00E058A8">
      <w:rPr>
        <w:rStyle w:val="PageNumber"/>
      </w:rPr>
      <w:t>/</w:t>
    </w:r>
    <w:r w:rsidR="00E058A8">
      <w:rPr>
        <w:rStyle w:val="PageNumber"/>
      </w:rPr>
      <w:fldChar w:fldCharType="begin"/>
    </w:r>
    <w:r w:rsidR="00E058A8">
      <w:rPr>
        <w:rStyle w:val="PageNumber"/>
      </w:rPr>
      <w:instrText xml:space="preserve"> NUMPAGES </w:instrText>
    </w:r>
    <w:r w:rsidR="00E058A8">
      <w:rPr>
        <w:rStyle w:val="PageNumber"/>
      </w:rPr>
      <w:fldChar w:fldCharType="separate"/>
    </w:r>
    <w:r w:rsidR="0015403E">
      <w:rPr>
        <w:rStyle w:val="PageNumber"/>
        <w:noProof/>
      </w:rPr>
      <w:t>4</w:t>
    </w:r>
    <w:r w:rsidR="00E058A8">
      <w:rPr>
        <w:rStyle w:val="PageNumber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76383"/>
    <w:multiLevelType w:val="hybridMultilevel"/>
    <w:tmpl w:val="B3F8CA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E223BE"/>
    <w:multiLevelType w:val="hybridMultilevel"/>
    <w:tmpl w:val="C150AA8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9F4976"/>
    <w:multiLevelType w:val="hybridMultilevel"/>
    <w:tmpl w:val="E912EAFE"/>
    <w:lvl w:ilvl="0" w:tplc="0813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>
    <w:nsid w:val="1BA426C4"/>
    <w:multiLevelType w:val="hybridMultilevel"/>
    <w:tmpl w:val="C0E6EF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0B35B9"/>
    <w:multiLevelType w:val="hybridMultilevel"/>
    <w:tmpl w:val="9146B5D2"/>
    <w:lvl w:ilvl="0" w:tplc="0813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280B5F39"/>
    <w:multiLevelType w:val="singleLevel"/>
    <w:tmpl w:val="7C26317C"/>
    <w:lvl w:ilvl="0">
      <w:start w:val="1"/>
      <w:numFmt w:val="bullet"/>
      <w:pStyle w:val="TOC4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34915B8F"/>
    <w:multiLevelType w:val="hybridMultilevel"/>
    <w:tmpl w:val="6FC08EC6"/>
    <w:lvl w:ilvl="0" w:tplc="0813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34A02820"/>
    <w:multiLevelType w:val="hybridMultilevel"/>
    <w:tmpl w:val="1EB8F456"/>
    <w:lvl w:ilvl="0" w:tplc="081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BBC49E2"/>
    <w:multiLevelType w:val="hybridMultilevel"/>
    <w:tmpl w:val="9D3EF180"/>
    <w:lvl w:ilvl="0" w:tplc="081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E3417B5"/>
    <w:multiLevelType w:val="hybridMultilevel"/>
    <w:tmpl w:val="693C8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AB2DA0"/>
    <w:multiLevelType w:val="hybridMultilevel"/>
    <w:tmpl w:val="0D54BBF4"/>
    <w:lvl w:ilvl="0" w:tplc="0813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>
    <w:nsid w:val="4E49022A"/>
    <w:multiLevelType w:val="hybridMultilevel"/>
    <w:tmpl w:val="597A27B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7F3788"/>
    <w:multiLevelType w:val="hybridMultilevel"/>
    <w:tmpl w:val="3AB21F02"/>
    <w:lvl w:ilvl="0" w:tplc="081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64AB39C3"/>
    <w:multiLevelType w:val="multilevel"/>
    <w:tmpl w:val="3EDA8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58B4955"/>
    <w:multiLevelType w:val="multilevel"/>
    <w:tmpl w:val="09F2F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1831028"/>
    <w:multiLevelType w:val="multilevel"/>
    <w:tmpl w:val="ABB4BC8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>
    <w:nsid w:val="74F7740F"/>
    <w:multiLevelType w:val="multilevel"/>
    <w:tmpl w:val="76700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AD47082"/>
    <w:multiLevelType w:val="hybridMultilevel"/>
    <w:tmpl w:val="D4A2F0B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7B5E058B"/>
    <w:multiLevelType w:val="multilevel"/>
    <w:tmpl w:val="7EC838F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lang w:val="nl-BE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5"/>
  </w:num>
  <w:num w:numId="2">
    <w:abstractNumId w:val="18"/>
  </w:num>
  <w:num w:numId="3">
    <w:abstractNumId w:val="17"/>
  </w:num>
  <w:num w:numId="4">
    <w:abstractNumId w:val="14"/>
  </w:num>
  <w:num w:numId="5">
    <w:abstractNumId w:val="16"/>
  </w:num>
  <w:num w:numId="6">
    <w:abstractNumId w:val="13"/>
  </w:num>
  <w:num w:numId="7">
    <w:abstractNumId w:val="12"/>
  </w:num>
  <w:num w:numId="8">
    <w:abstractNumId w:val="8"/>
  </w:num>
  <w:num w:numId="9">
    <w:abstractNumId w:val="7"/>
  </w:num>
  <w:num w:numId="10">
    <w:abstractNumId w:val="9"/>
  </w:num>
  <w:num w:numId="11">
    <w:abstractNumId w:val="3"/>
  </w:num>
  <w:num w:numId="12">
    <w:abstractNumId w:val="15"/>
  </w:num>
  <w:num w:numId="13">
    <w:abstractNumId w:val="11"/>
  </w:num>
  <w:num w:numId="14">
    <w:abstractNumId w:val="6"/>
  </w:num>
  <w:num w:numId="15">
    <w:abstractNumId w:val="10"/>
  </w:num>
  <w:num w:numId="16">
    <w:abstractNumId w:val="4"/>
  </w:num>
  <w:num w:numId="17">
    <w:abstractNumId w:val="0"/>
  </w:num>
  <w:num w:numId="18">
    <w:abstractNumId w:val="2"/>
  </w:num>
  <w:num w:numId="19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activeWritingStyle w:appName="MSWord" w:lang="nl-BE" w:vendorID="1" w:dllVersion="512" w:checkStyle="1"/>
  <w:proofState w:spelling="clean" w:grammar="clean"/>
  <w:attachedTemplate r:id="rId1"/>
  <w:linkStyle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190"/>
    <w:rsid w:val="00000D9E"/>
    <w:rsid w:val="00001325"/>
    <w:rsid w:val="000047A8"/>
    <w:rsid w:val="00005E11"/>
    <w:rsid w:val="00005E65"/>
    <w:rsid w:val="00010674"/>
    <w:rsid w:val="00016F63"/>
    <w:rsid w:val="0001761C"/>
    <w:rsid w:val="00020D4F"/>
    <w:rsid w:val="00020D61"/>
    <w:rsid w:val="0002167C"/>
    <w:rsid w:val="00023C9F"/>
    <w:rsid w:val="00025055"/>
    <w:rsid w:val="00025CC0"/>
    <w:rsid w:val="00026FB2"/>
    <w:rsid w:val="00027654"/>
    <w:rsid w:val="00031499"/>
    <w:rsid w:val="00031886"/>
    <w:rsid w:val="00031A14"/>
    <w:rsid w:val="000330F6"/>
    <w:rsid w:val="00033146"/>
    <w:rsid w:val="00033896"/>
    <w:rsid w:val="000356C1"/>
    <w:rsid w:val="0003574D"/>
    <w:rsid w:val="00037520"/>
    <w:rsid w:val="00037698"/>
    <w:rsid w:val="00037F85"/>
    <w:rsid w:val="00040EE6"/>
    <w:rsid w:val="00043359"/>
    <w:rsid w:val="000439A0"/>
    <w:rsid w:val="000454AE"/>
    <w:rsid w:val="00046898"/>
    <w:rsid w:val="000468BA"/>
    <w:rsid w:val="00047A41"/>
    <w:rsid w:val="00050B09"/>
    <w:rsid w:val="00052610"/>
    <w:rsid w:val="00052FBB"/>
    <w:rsid w:val="000537C3"/>
    <w:rsid w:val="000547BB"/>
    <w:rsid w:val="00060006"/>
    <w:rsid w:val="0006118C"/>
    <w:rsid w:val="000615F0"/>
    <w:rsid w:val="000643D9"/>
    <w:rsid w:val="00064C54"/>
    <w:rsid w:val="00064D81"/>
    <w:rsid w:val="000678C1"/>
    <w:rsid w:val="0007003B"/>
    <w:rsid w:val="00070271"/>
    <w:rsid w:val="00070DB9"/>
    <w:rsid w:val="00071D34"/>
    <w:rsid w:val="00072262"/>
    <w:rsid w:val="00072BF6"/>
    <w:rsid w:val="000739F8"/>
    <w:rsid w:val="000746EF"/>
    <w:rsid w:val="00077E1D"/>
    <w:rsid w:val="000810FF"/>
    <w:rsid w:val="000819CD"/>
    <w:rsid w:val="00082003"/>
    <w:rsid w:val="000822A1"/>
    <w:rsid w:val="00082393"/>
    <w:rsid w:val="00083BC7"/>
    <w:rsid w:val="00085871"/>
    <w:rsid w:val="00085EFF"/>
    <w:rsid w:val="00086503"/>
    <w:rsid w:val="000921EF"/>
    <w:rsid w:val="00092B60"/>
    <w:rsid w:val="0009772A"/>
    <w:rsid w:val="000A07D9"/>
    <w:rsid w:val="000A23C2"/>
    <w:rsid w:val="000A76DF"/>
    <w:rsid w:val="000B0CB2"/>
    <w:rsid w:val="000B10D7"/>
    <w:rsid w:val="000B1F3F"/>
    <w:rsid w:val="000B43FD"/>
    <w:rsid w:val="000B49A8"/>
    <w:rsid w:val="000B49C4"/>
    <w:rsid w:val="000B6BB2"/>
    <w:rsid w:val="000B7D18"/>
    <w:rsid w:val="000C2F9D"/>
    <w:rsid w:val="000C3D5C"/>
    <w:rsid w:val="000C4E4E"/>
    <w:rsid w:val="000C4FD3"/>
    <w:rsid w:val="000C5919"/>
    <w:rsid w:val="000C6F87"/>
    <w:rsid w:val="000D0236"/>
    <w:rsid w:val="000D2DAE"/>
    <w:rsid w:val="000D3544"/>
    <w:rsid w:val="000D3A6A"/>
    <w:rsid w:val="000D6362"/>
    <w:rsid w:val="000D64D2"/>
    <w:rsid w:val="000E06BE"/>
    <w:rsid w:val="000E0EBD"/>
    <w:rsid w:val="000E0F66"/>
    <w:rsid w:val="000E254F"/>
    <w:rsid w:val="000E2818"/>
    <w:rsid w:val="000E283A"/>
    <w:rsid w:val="000E2938"/>
    <w:rsid w:val="000E3232"/>
    <w:rsid w:val="000E35C1"/>
    <w:rsid w:val="000E3853"/>
    <w:rsid w:val="000E4BEF"/>
    <w:rsid w:val="000E745D"/>
    <w:rsid w:val="000E7E9C"/>
    <w:rsid w:val="000F16D0"/>
    <w:rsid w:val="000F1A18"/>
    <w:rsid w:val="000F30DE"/>
    <w:rsid w:val="000F4746"/>
    <w:rsid w:val="000F5830"/>
    <w:rsid w:val="00101689"/>
    <w:rsid w:val="00101831"/>
    <w:rsid w:val="00103C07"/>
    <w:rsid w:val="0010414F"/>
    <w:rsid w:val="001042AA"/>
    <w:rsid w:val="00104629"/>
    <w:rsid w:val="00104FE1"/>
    <w:rsid w:val="0010645F"/>
    <w:rsid w:val="001072D8"/>
    <w:rsid w:val="00110574"/>
    <w:rsid w:val="001122A7"/>
    <w:rsid w:val="00112499"/>
    <w:rsid w:val="0011274F"/>
    <w:rsid w:val="00113E0D"/>
    <w:rsid w:val="00114512"/>
    <w:rsid w:val="00114F56"/>
    <w:rsid w:val="00115613"/>
    <w:rsid w:val="00115A0E"/>
    <w:rsid w:val="00116826"/>
    <w:rsid w:val="00116C2D"/>
    <w:rsid w:val="00116F07"/>
    <w:rsid w:val="0012198B"/>
    <w:rsid w:val="0012378C"/>
    <w:rsid w:val="0012631D"/>
    <w:rsid w:val="001322AC"/>
    <w:rsid w:val="00136605"/>
    <w:rsid w:val="00136E23"/>
    <w:rsid w:val="00136F46"/>
    <w:rsid w:val="00137385"/>
    <w:rsid w:val="00140EB2"/>
    <w:rsid w:val="00144D81"/>
    <w:rsid w:val="00144EAA"/>
    <w:rsid w:val="00145526"/>
    <w:rsid w:val="00145770"/>
    <w:rsid w:val="001463B8"/>
    <w:rsid w:val="0015058C"/>
    <w:rsid w:val="00152036"/>
    <w:rsid w:val="0015403E"/>
    <w:rsid w:val="00155BDE"/>
    <w:rsid w:val="00157B27"/>
    <w:rsid w:val="0016093C"/>
    <w:rsid w:val="00173025"/>
    <w:rsid w:val="001743A5"/>
    <w:rsid w:val="00174596"/>
    <w:rsid w:val="00182890"/>
    <w:rsid w:val="001848AF"/>
    <w:rsid w:val="00185723"/>
    <w:rsid w:val="00187956"/>
    <w:rsid w:val="001906CA"/>
    <w:rsid w:val="00192E29"/>
    <w:rsid w:val="001968B7"/>
    <w:rsid w:val="001A176B"/>
    <w:rsid w:val="001A1E54"/>
    <w:rsid w:val="001A2FA7"/>
    <w:rsid w:val="001A3F7C"/>
    <w:rsid w:val="001A47CA"/>
    <w:rsid w:val="001A4C43"/>
    <w:rsid w:val="001A624E"/>
    <w:rsid w:val="001A7264"/>
    <w:rsid w:val="001B06D6"/>
    <w:rsid w:val="001B0DD5"/>
    <w:rsid w:val="001B21C1"/>
    <w:rsid w:val="001B2E30"/>
    <w:rsid w:val="001B460B"/>
    <w:rsid w:val="001B5ECE"/>
    <w:rsid w:val="001C015E"/>
    <w:rsid w:val="001C098F"/>
    <w:rsid w:val="001C0B1C"/>
    <w:rsid w:val="001C15AC"/>
    <w:rsid w:val="001C219D"/>
    <w:rsid w:val="001C51D0"/>
    <w:rsid w:val="001C625F"/>
    <w:rsid w:val="001E0A9D"/>
    <w:rsid w:val="001E1368"/>
    <w:rsid w:val="001E18CF"/>
    <w:rsid w:val="001E2451"/>
    <w:rsid w:val="001E33A4"/>
    <w:rsid w:val="001E3F64"/>
    <w:rsid w:val="001E4710"/>
    <w:rsid w:val="001F123B"/>
    <w:rsid w:val="001F1C1B"/>
    <w:rsid w:val="001F240C"/>
    <w:rsid w:val="001F49CA"/>
    <w:rsid w:val="001F4AB2"/>
    <w:rsid w:val="001F6283"/>
    <w:rsid w:val="001F6FD0"/>
    <w:rsid w:val="00201635"/>
    <w:rsid w:val="002023DF"/>
    <w:rsid w:val="00205C71"/>
    <w:rsid w:val="00206ABC"/>
    <w:rsid w:val="002077A0"/>
    <w:rsid w:val="00211705"/>
    <w:rsid w:val="00212881"/>
    <w:rsid w:val="0021465A"/>
    <w:rsid w:val="00215AE1"/>
    <w:rsid w:val="002176A0"/>
    <w:rsid w:val="00220375"/>
    <w:rsid w:val="00220BBC"/>
    <w:rsid w:val="0022192D"/>
    <w:rsid w:val="00221956"/>
    <w:rsid w:val="0022253B"/>
    <w:rsid w:val="00222B38"/>
    <w:rsid w:val="00223707"/>
    <w:rsid w:val="0022749D"/>
    <w:rsid w:val="00240DEF"/>
    <w:rsid w:val="00243164"/>
    <w:rsid w:val="00243CA4"/>
    <w:rsid w:val="00244B3A"/>
    <w:rsid w:val="002478A6"/>
    <w:rsid w:val="00252232"/>
    <w:rsid w:val="0025306C"/>
    <w:rsid w:val="00256208"/>
    <w:rsid w:val="00263075"/>
    <w:rsid w:val="002633FF"/>
    <w:rsid w:val="00264251"/>
    <w:rsid w:val="00264467"/>
    <w:rsid w:val="00264FC1"/>
    <w:rsid w:val="00267F3B"/>
    <w:rsid w:val="00270E7D"/>
    <w:rsid w:val="0027147F"/>
    <w:rsid w:val="0027207C"/>
    <w:rsid w:val="00273572"/>
    <w:rsid w:val="002735AA"/>
    <w:rsid w:val="00274906"/>
    <w:rsid w:val="00274B31"/>
    <w:rsid w:val="00275589"/>
    <w:rsid w:val="00276589"/>
    <w:rsid w:val="00280062"/>
    <w:rsid w:val="00280EB5"/>
    <w:rsid w:val="00282B28"/>
    <w:rsid w:val="00283835"/>
    <w:rsid w:val="00290553"/>
    <w:rsid w:val="00290E49"/>
    <w:rsid w:val="002935B5"/>
    <w:rsid w:val="002954F8"/>
    <w:rsid w:val="00296D16"/>
    <w:rsid w:val="002A2B99"/>
    <w:rsid w:val="002A2BD1"/>
    <w:rsid w:val="002A30FA"/>
    <w:rsid w:val="002A37EA"/>
    <w:rsid w:val="002A427A"/>
    <w:rsid w:val="002A46E3"/>
    <w:rsid w:val="002A6849"/>
    <w:rsid w:val="002A734A"/>
    <w:rsid w:val="002B37D5"/>
    <w:rsid w:val="002B3AA8"/>
    <w:rsid w:val="002B58C4"/>
    <w:rsid w:val="002B5E92"/>
    <w:rsid w:val="002C083E"/>
    <w:rsid w:val="002C14C8"/>
    <w:rsid w:val="002C63AE"/>
    <w:rsid w:val="002C771F"/>
    <w:rsid w:val="002C7BA5"/>
    <w:rsid w:val="002D15B1"/>
    <w:rsid w:val="002D42A4"/>
    <w:rsid w:val="002D544B"/>
    <w:rsid w:val="002E02C0"/>
    <w:rsid w:val="002E3432"/>
    <w:rsid w:val="002E44A0"/>
    <w:rsid w:val="002E4C94"/>
    <w:rsid w:val="002E6BAE"/>
    <w:rsid w:val="002F10E2"/>
    <w:rsid w:val="002F179B"/>
    <w:rsid w:val="002F1D2D"/>
    <w:rsid w:val="002F315F"/>
    <w:rsid w:val="002F31F8"/>
    <w:rsid w:val="002F3D66"/>
    <w:rsid w:val="002F5B62"/>
    <w:rsid w:val="002F6FD2"/>
    <w:rsid w:val="002F78BC"/>
    <w:rsid w:val="00300300"/>
    <w:rsid w:val="0030090B"/>
    <w:rsid w:val="00303E3A"/>
    <w:rsid w:val="0030417C"/>
    <w:rsid w:val="003049FD"/>
    <w:rsid w:val="00306B3A"/>
    <w:rsid w:val="00311BF4"/>
    <w:rsid w:val="003164A0"/>
    <w:rsid w:val="003201A6"/>
    <w:rsid w:val="003228D5"/>
    <w:rsid w:val="00326541"/>
    <w:rsid w:val="00330288"/>
    <w:rsid w:val="00331ED8"/>
    <w:rsid w:val="00334191"/>
    <w:rsid w:val="003344A7"/>
    <w:rsid w:val="00334B4B"/>
    <w:rsid w:val="003375FC"/>
    <w:rsid w:val="003379C3"/>
    <w:rsid w:val="00343575"/>
    <w:rsid w:val="00343D3C"/>
    <w:rsid w:val="00343E60"/>
    <w:rsid w:val="00344844"/>
    <w:rsid w:val="00347DF3"/>
    <w:rsid w:val="00347F89"/>
    <w:rsid w:val="0035253E"/>
    <w:rsid w:val="003526A4"/>
    <w:rsid w:val="003550A8"/>
    <w:rsid w:val="00355E63"/>
    <w:rsid w:val="00356108"/>
    <w:rsid w:val="003566C2"/>
    <w:rsid w:val="00361EE1"/>
    <w:rsid w:val="0036337B"/>
    <w:rsid w:val="0036679E"/>
    <w:rsid w:val="0036764C"/>
    <w:rsid w:val="00373312"/>
    <w:rsid w:val="00373E40"/>
    <w:rsid w:val="0037425D"/>
    <w:rsid w:val="0037515F"/>
    <w:rsid w:val="0037612B"/>
    <w:rsid w:val="00376D78"/>
    <w:rsid w:val="00376E01"/>
    <w:rsid w:val="00380F32"/>
    <w:rsid w:val="003820E5"/>
    <w:rsid w:val="00382572"/>
    <w:rsid w:val="003833E2"/>
    <w:rsid w:val="0038546F"/>
    <w:rsid w:val="003900F8"/>
    <w:rsid w:val="003919D6"/>
    <w:rsid w:val="00392372"/>
    <w:rsid w:val="00392FA4"/>
    <w:rsid w:val="00393D39"/>
    <w:rsid w:val="0039428D"/>
    <w:rsid w:val="00394D14"/>
    <w:rsid w:val="00394FED"/>
    <w:rsid w:val="003A5F8B"/>
    <w:rsid w:val="003B1E85"/>
    <w:rsid w:val="003B368F"/>
    <w:rsid w:val="003B48EA"/>
    <w:rsid w:val="003B4A7E"/>
    <w:rsid w:val="003B51D2"/>
    <w:rsid w:val="003B5E8E"/>
    <w:rsid w:val="003B743B"/>
    <w:rsid w:val="003B78CE"/>
    <w:rsid w:val="003C0D54"/>
    <w:rsid w:val="003C0E9C"/>
    <w:rsid w:val="003C24F8"/>
    <w:rsid w:val="003C2DA7"/>
    <w:rsid w:val="003C6565"/>
    <w:rsid w:val="003C7084"/>
    <w:rsid w:val="003D0CE1"/>
    <w:rsid w:val="003D306B"/>
    <w:rsid w:val="003D3B4E"/>
    <w:rsid w:val="003D68B4"/>
    <w:rsid w:val="003E05FA"/>
    <w:rsid w:val="003E3EB4"/>
    <w:rsid w:val="003E436E"/>
    <w:rsid w:val="003E4B6B"/>
    <w:rsid w:val="003E64DD"/>
    <w:rsid w:val="003E6519"/>
    <w:rsid w:val="003F02DC"/>
    <w:rsid w:val="003F2CDD"/>
    <w:rsid w:val="003F67C3"/>
    <w:rsid w:val="003F77E4"/>
    <w:rsid w:val="00400DDC"/>
    <w:rsid w:val="00404B3C"/>
    <w:rsid w:val="004120C5"/>
    <w:rsid w:val="00412440"/>
    <w:rsid w:val="00413FC7"/>
    <w:rsid w:val="00414BC7"/>
    <w:rsid w:val="0041509F"/>
    <w:rsid w:val="00415F69"/>
    <w:rsid w:val="004165A9"/>
    <w:rsid w:val="00416AEB"/>
    <w:rsid w:val="00416B85"/>
    <w:rsid w:val="00417000"/>
    <w:rsid w:val="00417BD6"/>
    <w:rsid w:val="00420B09"/>
    <w:rsid w:val="00420D0B"/>
    <w:rsid w:val="00422228"/>
    <w:rsid w:val="004223AB"/>
    <w:rsid w:val="00424494"/>
    <w:rsid w:val="004249F2"/>
    <w:rsid w:val="0042515B"/>
    <w:rsid w:val="004258E8"/>
    <w:rsid w:val="0042674D"/>
    <w:rsid w:val="0042695D"/>
    <w:rsid w:val="004269B1"/>
    <w:rsid w:val="00427833"/>
    <w:rsid w:val="004278BB"/>
    <w:rsid w:val="00427A1B"/>
    <w:rsid w:val="00430549"/>
    <w:rsid w:val="00431A3E"/>
    <w:rsid w:val="004332D4"/>
    <w:rsid w:val="0043689E"/>
    <w:rsid w:val="00437C21"/>
    <w:rsid w:val="004417A9"/>
    <w:rsid w:val="004417B0"/>
    <w:rsid w:val="00441FFC"/>
    <w:rsid w:val="00444DB9"/>
    <w:rsid w:val="00446777"/>
    <w:rsid w:val="00446FF6"/>
    <w:rsid w:val="00451B85"/>
    <w:rsid w:val="004524E6"/>
    <w:rsid w:val="004604DC"/>
    <w:rsid w:val="00460E82"/>
    <w:rsid w:val="004619D7"/>
    <w:rsid w:val="00462291"/>
    <w:rsid w:val="00462AD9"/>
    <w:rsid w:val="004637BA"/>
    <w:rsid w:val="00464BF8"/>
    <w:rsid w:val="004657D3"/>
    <w:rsid w:val="00465A9A"/>
    <w:rsid w:val="004671F1"/>
    <w:rsid w:val="004673CF"/>
    <w:rsid w:val="004740B5"/>
    <w:rsid w:val="00474259"/>
    <w:rsid w:val="00475963"/>
    <w:rsid w:val="004773FC"/>
    <w:rsid w:val="00484A3B"/>
    <w:rsid w:val="00485588"/>
    <w:rsid w:val="004857B2"/>
    <w:rsid w:val="00487601"/>
    <w:rsid w:val="00492078"/>
    <w:rsid w:val="00492E87"/>
    <w:rsid w:val="004A21EC"/>
    <w:rsid w:val="004A290B"/>
    <w:rsid w:val="004A3557"/>
    <w:rsid w:val="004A4955"/>
    <w:rsid w:val="004B04B2"/>
    <w:rsid w:val="004B14D8"/>
    <w:rsid w:val="004B6B01"/>
    <w:rsid w:val="004B753E"/>
    <w:rsid w:val="004C07AA"/>
    <w:rsid w:val="004C0D07"/>
    <w:rsid w:val="004C69D4"/>
    <w:rsid w:val="004D2887"/>
    <w:rsid w:val="004D6ECA"/>
    <w:rsid w:val="004E0A4E"/>
    <w:rsid w:val="004E169D"/>
    <w:rsid w:val="004E3014"/>
    <w:rsid w:val="004E575D"/>
    <w:rsid w:val="004E7875"/>
    <w:rsid w:val="004F0B05"/>
    <w:rsid w:val="004F0F46"/>
    <w:rsid w:val="004F1312"/>
    <w:rsid w:val="004F253A"/>
    <w:rsid w:val="004F3158"/>
    <w:rsid w:val="004F501D"/>
    <w:rsid w:val="004F7C5F"/>
    <w:rsid w:val="0050230B"/>
    <w:rsid w:val="005052A6"/>
    <w:rsid w:val="00506AC8"/>
    <w:rsid w:val="005137F5"/>
    <w:rsid w:val="00514C91"/>
    <w:rsid w:val="00514F9B"/>
    <w:rsid w:val="005155B9"/>
    <w:rsid w:val="00516EA4"/>
    <w:rsid w:val="00521ACE"/>
    <w:rsid w:val="00523423"/>
    <w:rsid w:val="0052394E"/>
    <w:rsid w:val="00525C47"/>
    <w:rsid w:val="005272DE"/>
    <w:rsid w:val="005274DA"/>
    <w:rsid w:val="00527C5E"/>
    <w:rsid w:val="00532F28"/>
    <w:rsid w:val="00534095"/>
    <w:rsid w:val="00535030"/>
    <w:rsid w:val="0054069C"/>
    <w:rsid w:val="005411DA"/>
    <w:rsid w:val="00541F94"/>
    <w:rsid w:val="00543CCA"/>
    <w:rsid w:val="00544CFB"/>
    <w:rsid w:val="00545CF4"/>
    <w:rsid w:val="005463EF"/>
    <w:rsid w:val="00562375"/>
    <w:rsid w:val="00562B21"/>
    <w:rsid w:val="00563AFA"/>
    <w:rsid w:val="005640CB"/>
    <w:rsid w:val="0056412F"/>
    <w:rsid w:val="00564134"/>
    <w:rsid w:val="00564C3B"/>
    <w:rsid w:val="0056521F"/>
    <w:rsid w:val="005655BE"/>
    <w:rsid w:val="005667A9"/>
    <w:rsid w:val="0056748C"/>
    <w:rsid w:val="00570081"/>
    <w:rsid w:val="0057197F"/>
    <w:rsid w:val="00572687"/>
    <w:rsid w:val="00573C95"/>
    <w:rsid w:val="00576199"/>
    <w:rsid w:val="005773C0"/>
    <w:rsid w:val="005779AD"/>
    <w:rsid w:val="00586D24"/>
    <w:rsid w:val="00592C82"/>
    <w:rsid w:val="00593B40"/>
    <w:rsid w:val="00595720"/>
    <w:rsid w:val="00596963"/>
    <w:rsid w:val="00596A09"/>
    <w:rsid w:val="00596F6F"/>
    <w:rsid w:val="0059700A"/>
    <w:rsid w:val="005A163B"/>
    <w:rsid w:val="005A1CC8"/>
    <w:rsid w:val="005A3EFF"/>
    <w:rsid w:val="005A4C08"/>
    <w:rsid w:val="005A4D27"/>
    <w:rsid w:val="005A612C"/>
    <w:rsid w:val="005A676B"/>
    <w:rsid w:val="005A7DA3"/>
    <w:rsid w:val="005B12D8"/>
    <w:rsid w:val="005B242B"/>
    <w:rsid w:val="005B587A"/>
    <w:rsid w:val="005C0B61"/>
    <w:rsid w:val="005C0CAC"/>
    <w:rsid w:val="005C5935"/>
    <w:rsid w:val="005D02DE"/>
    <w:rsid w:val="005D37D1"/>
    <w:rsid w:val="005D47E7"/>
    <w:rsid w:val="005D47F6"/>
    <w:rsid w:val="005D62F2"/>
    <w:rsid w:val="005E12A7"/>
    <w:rsid w:val="005E2940"/>
    <w:rsid w:val="005E67B5"/>
    <w:rsid w:val="005E77A7"/>
    <w:rsid w:val="005E7C47"/>
    <w:rsid w:val="005F0330"/>
    <w:rsid w:val="005F05F4"/>
    <w:rsid w:val="005F32CF"/>
    <w:rsid w:val="005F6454"/>
    <w:rsid w:val="00600552"/>
    <w:rsid w:val="00600DF6"/>
    <w:rsid w:val="00603ED3"/>
    <w:rsid w:val="006040C2"/>
    <w:rsid w:val="00604789"/>
    <w:rsid w:val="00606328"/>
    <w:rsid w:val="00606468"/>
    <w:rsid w:val="0061075A"/>
    <w:rsid w:val="0061217E"/>
    <w:rsid w:val="00612309"/>
    <w:rsid w:val="00613F83"/>
    <w:rsid w:val="00615EAC"/>
    <w:rsid w:val="00617F31"/>
    <w:rsid w:val="00621FE5"/>
    <w:rsid w:val="00623773"/>
    <w:rsid w:val="00624F91"/>
    <w:rsid w:val="0063356F"/>
    <w:rsid w:val="00633583"/>
    <w:rsid w:val="00634311"/>
    <w:rsid w:val="00635D4F"/>
    <w:rsid w:val="00640788"/>
    <w:rsid w:val="00640CE1"/>
    <w:rsid w:val="00641214"/>
    <w:rsid w:val="006429D4"/>
    <w:rsid w:val="0064689D"/>
    <w:rsid w:val="00647A17"/>
    <w:rsid w:val="00650DA0"/>
    <w:rsid w:val="00653D0B"/>
    <w:rsid w:val="00660F7D"/>
    <w:rsid w:val="0066216B"/>
    <w:rsid w:val="00663CA9"/>
    <w:rsid w:val="00665A8E"/>
    <w:rsid w:val="00671265"/>
    <w:rsid w:val="00671659"/>
    <w:rsid w:val="00671734"/>
    <w:rsid w:val="006717A2"/>
    <w:rsid w:val="00672FDA"/>
    <w:rsid w:val="00673FE1"/>
    <w:rsid w:val="0068357D"/>
    <w:rsid w:val="00684514"/>
    <w:rsid w:val="00684F2B"/>
    <w:rsid w:val="0069076D"/>
    <w:rsid w:val="006915CB"/>
    <w:rsid w:val="00692F70"/>
    <w:rsid w:val="006934AD"/>
    <w:rsid w:val="006958B9"/>
    <w:rsid w:val="0069632C"/>
    <w:rsid w:val="00696536"/>
    <w:rsid w:val="006968D7"/>
    <w:rsid w:val="006975C6"/>
    <w:rsid w:val="006977EE"/>
    <w:rsid w:val="006A09AD"/>
    <w:rsid w:val="006A1BE2"/>
    <w:rsid w:val="006A1C3B"/>
    <w:rsid w:val="006A2C16"/>
    <w:rsid w:val="006A509E"/>
    <w:rsid w:val="006B1467"/>
    <w:rsid w:val="006B4036"/>
    <w:rsid w:val="006B42AE"/>
    <w:rsid w:val="006B6503"/>
    <w:rsid w:val="006C1D9D"/>
    <w:rsid w:val="006C1E63"/>
    <w:rsid w:val="006C44A8"/>
    <w:rsid w:val="006C5181"/>
    <w:rsid w:val="006C5410"/>
    <w:rsid w:val="006C5E68"/>
    <w:rsid w:val="006C65FC"/>
    <w:rsid w:val="006C7D22"/>
    <w:rsid w:val="006E103B"/>
    <w:rsid w:val="006E11E4"/>
    <w:rsid w:val="006E2A79"/>
    <w:rsid w:val="006E2CF5"/>
    <w:rsid w:val="006E448C"/>
    <w:rsid w:val="006E5ED4"/>
    <w:rsid w:val="006F4663"/>
    <w:rsid w:val="006F708D"/>
    <w:rsid w:val="006F7DD7"/>
    <w:rsid w:val="007013EF"/>
    <w:rsid w:val="00702385"/>
    <w:rsid w:val="00702804"/>
    <w:rsid w:val="00702AE3"/>
    <w:rsid w:val="0070512E"/>
    <w:rsid w:val="007051F5"/>
    <w:rsid w:val="00713EF0"/>
    <w:rsid w:val="0071562F"/>
    <w:rsid w:val="007171D4"/>
    <w:rsid w:val="007228AC"/>
    <w:rsid w:val="007241EC"/>
    <w:rsid w:val="00727759"/>
    <w:rsid w:val="00732BB8"/>
    <w:rsid w:val="007333F0"/>
    <w:rsid w:val="0073440F"/>
    <w:rsid w:val="00735492"/>
    <w:rsid w:val="007356B0"/>
    <w:rsid w:val="00736FDC"/>
    <w:rsid w:val="00737142"/>
    <w:rsid w:val="00737B0D"/>
    <w:rsid w:val="007413A0"/>
    <w:rsid w:val="0074190D"/>
    <w:rsid w:val="00741D32"/>
    <w:rsid w:val="0074231E"/>
    <w:rsid w:val="00742FC4"/>
    <w:rsid w:val="00744919"/>
    <w:rsid w:val="00744F30"/>
    <w:rsid w:val="0075005C"/>
    <w:rsid w:val="007503D9"/>
    <w:rsid w:val="00751C38"/>
    <w:rsid w:val="007527E7"/>
    <w:rsid w:val="00752A89"/>
    <w:rsid w:val="00752C08"/>
    <w:rsid w:val="00752EAF"/>
    <w:rsid w:val="0075359C"/>
    <w:rsid w:val="007540DB"/>
    <w:rsid w:val="007542A8"/>
    <w:rsid w:val="00756682"/>
    <w:rsid w:val="0075794B"/>
    <w:rsid w:val="00760F77"/>
    <w:rsid w:val="0076143E"/>
    <w:rsid w:val="00763DA3"/>
    <w:rsid w:val="00763DFE"/>
    <w:rsid w:val="00771AD4"/>
    <w:rsid w:val="007805A4"/>
    <w:rsid w:val="00782131"/>
    <w:rsid w:val="00783AA0"/>
    <w:rsid w:val="00785AB3"/>
    <w:rsid w:val="007930AA"/>
    <w:rsid w:val="0079379A"/>
    <w:rsid w:val="00793A2E"/>
    <w:rsid w:val="007945C5"/>
    <w:rsid w:val="00794C00"/>
    <w:rsid w:val="00796C34"/>
    <w:rsid w:val="007975C1"/>
    <w:rsid w:val="007A03C9"/>
    <w:rsid w:val="007A0BF7"/>
    <w:rsid w:val="007A34C8"/>
    <w:rsid w:val="007A5D8B"/>
    <w:rsid w:val="007A68B3"/>
    <w:rsid w:val="007A7419"/>
    <w:rsid w:val="007B0151"/>
    <w:rsid w:val="007B3681"/>
    <w:rsid w:val="007B491D"/>
    <w:rsid w:val="007B4C2D"/>
    <w:rsid w:val="007B68D9"/>
    <w:rsid w:val="007C03C4"/>
    <w:rsid w:val="007C147B"/>
    <w:rsid w:val="007C6DF5"/>
    <w:rsid w:val="007D1591"/>
    <w:rsid w:val="007D36D4"/>
    <w:rsid w:val="007D447C"/>
    <w:rsid w:val="007D57A2"/>
    <w:rsid w:val="007D7DE8"/>
    <w:rsid w:val="007E0B2F"/>
    <w:rsid w:val="007E0ECD"/>
    <w:rsid w:val="007E5266"/>
    <w:rsid w:val="007E584A"/>
    <w:rsid w:val="007E74D2"/>
    <w:rsid w:val="007F267C"/>
    <w:rsid w:val="007F37BA"/>
    <w:rsid w:val="007F5E03"/>
    <w:rsid w:val="007F5ED6"/>
    <w:rsid w:val="007F6CA8"/>
    <w:rsid w:val="007F7396"/>
    <w:rsid w:val="00800D7D"/>
    <w:rsid w:val="00801D63"/>
    <w:rsid w:val="00803D7C"/>
    <w:rsid w:val="00812F12"/>
    <w:rsid w:val="008138D2"/>
    <w:rsid w:val="008175B0"/>
    <w:rsid w:val="00820E86"/>
    <w:rsid w:val="0082120E"/>
    <w:rsid w:val="00821360"/>
    <w:rsid w:val="00821D30"/>
    <w:rsid w:val="00823B78"/>
    <w:rsid w:val="00823EFC"/>
    <w:rsid w:val="00824D5A"/>
    <w:rsid w:val="008277D2"/>
    <w:rsid w:val="0083177D"/>
    <w:rsid w:val="008318A0"/>
    <w:rsid w:val="00831FB8"/>
    <w:rsid w:val="00832500"/>
    <w:rsid w:val="00832640"/>
    <w:rsid w:val="00832B2D"/>
    <w:rsid w:val="00834E27"/>
    <w:rsid w:val="008368B6"/>
    <w:rsid w:val="00836A41"/>
    <w:rsid w:val="00836E6E"/>
    <w:rsid w:val="008420D1"/>
    <w:rsid w:val="00842687"/>
    <w:rsid w:val="00842D30"/>
    <w:rsid w:val="00842E09"/>
    <w:rsid w:val="00842EFF"/>
    <w:rsid w:val="00844F20"/>
    <w:rsid w:val="008460F2"/>
    <w:rsid w:val="00846C0A"/>
    <w:rsid w:val="008475DF"/>
    <w:rsid w:val="008475EA"/>
    <w:rsid w:val="00852FA6"/>
    <w:rsid w:val="00854144"/>
    <w:rsid w:val="00855232"/>
    <w:rsid w:val="00855E09"/>
    <w:rsid w:val="00857A9B"/>
    <w:rsid w:val="0086303C"/>
    <w:rsid w:val="00863C5B"/>
    <w:rsid w:val="008656CC"/>
    <w:rsid w:val="008672F3"/>
    <w:rsid w:val="00867C69"/>
    <w:rsid w:val="008718F3"/>
    <w:rsid w:val="0087333A"/>
    <w:rsid w:val="00875A72"/>
    <w:rsid w:val="00875E75"/>
    <w:rsid w:val="008761D3"/>
    <w:rsid w:val="00876C87"/>
    <w:rsid w:val="0088726E"/>
    <w:rsid w:val="00887AFC"/>
    <w:rsid w:val="00895086"/>
    <w:rsid w:val="00897CDA"/>
    <w:rsid w:val="008A07E5"/>
    <w:rsid w:val="008A0802"/>
    <w:rsid w:val="008A1902"/>
    <w:rsid w:val="008A2B2A"/>
    <w:rsid w:val="008A3A10"/>
    <w:rsid w:val="008A542B"/>
    <w:rsid w:val="008A5720"/>
    <w:rsid w:val="008A6852"/>
    <w:rsid w:val="008A7093"/>
    <w:rsid w:val="008B238B"/>
    <w:rsid w:val="008B3143"/>
    <w:rsid w:val="008B3B69"/>
    <w:rsid w:val="008B5D5B"/>
    <w:rsid w:val="008B5FEA"/>
    <w:rsid w:val="008B7C17"/>
    <w:rsid w:val="008C01F1"/>
    <w:rsid w:val="008C05FB"/>
    <w:rsid w:val="008C0620"/>
    <w:rsid w:val="008C36A2"/>
    <w:rsid w:val="008C3D97"/>
    <w:rsid w:val="008C3FA3"/>
    <w:rsid w:val="008C50D1"/>
    <w:rsid w:val="008C709B"/>
    <w:rsid w:val="008D0501"/>
    <w:rsid w:val="008D1C8E"/>
    <w:rsid w:val="008D2F61"/>
    <w:rsid w:val="008D3638"/>
    <w:rsid w:val="008D5AD8"/>
    <w:rsid w:val="008D657B"/>
    <w:rsid w:val="008D7299"/>
    <w:rsid w:val="008E020F"/>
    <w:rsid w:val="008E0B17"/>
    <w:rsid w:val="008E1C8F"/>
    <w:rsid w:val="008E1F5C"/>
    <w:rsid w:val="008E32EA"/>
    <w:rsid w:val="008E58FF"/>
    <w:rsid w:val="008E726F"/>
    <w:rsid w:val="008F02EB"/>
    <w:rsid w:val="008F3332"/>
    <w:rsid w:val="008F387C"/>
    <w:rsid w:val="008F41AF"/>
    <w:rsid w:val="008F46A9"/>
    <w:rsid w:val="008F5E93"/>
    <w:rsid w:val="00901CF1"/>
    <w:rsid w:val="00903A8B"/>
    <w:rsid w:val="00904485"/>
    <w:rsid w:val="00904C53"/>
    <w:rsid w:val="00911B0F"/>
    <w:rsid w:val="00912974"/>
    <w:rsid w:val="00912E70"/>
    <w:rsid w:val="0091331A"/>
    <w:rsid w:val="009144A7"/>
    <w:rsid w:val="009150F6"/>
    <w:rsid w:val="009151B7"/>
    <w:rsid w:val="00916703"/>
    <w:rsid w:val="00916B79"/>
    <w:rsid w:val="009175FB"/>
    <w:rsid w:val="00926F51"/>
    <w:rsid w:val="00931328"/>
    <w:rsid w:val="0093221E"/>
    <w:rsid w:val="0093242A"/>
    <w:rsid w:val="009401EC"/>
    <w:rsid w:val="009402FA"/>
    <w:rsid w:val="00941864"/>
    <w:rsid w:val="009421FC"/>
    <w:rsid w:val="00950596"/>
    <w:rsid w:val="00953540"/>
    <w:rsid w:val="00953787"/>
    <w:rsid w:val="0095385A"/>
    <w:rsid w:val="009566D0"/>
    <w:rsid w:val="0096121C"/>
    <w:rsid w:val="00963A2D"/>
    <w:rsid w:val="009648E9"/>
    <w:rsid w:val="0096592E"/>
    <w:rsid w:val="00966838"/>
    <w:rsid w:val="0097107A"/>
    <w:rsid w:val="0097466D"/>
    <w:rsid w:val="009752A2"/>
    <w:rsid w:val="00984715"/>
    <w:rsid w:val="009850E9"/>
    <w:rsid w:val="009860B6"/>
    <w:rsid w:val="0099276C"/>
    <w:rsid w:val="00992C01"/>
    <w:rsid w:val="00994539"/>
    <w:rsid w:val="009960AD"/>
    <w:rsid w:val="009960F5"/>
    <w:rsid w:val="00996B47"/>
    <w:rsid w:val="00996C03"/>
    <w:rsid w:val="00996D23"/>
    <w:rsid w:val="00997392"/>
    <w:rsid w:val="009A06DA"/>
    <w:rsid w:val="009A3210"/>
    <w:rsid w:val="009A351A"/>
    <w:rsid w:val="009A3F13"/>
    <w:rsid w:val="009A6814"/>
    <w:rsid w:val="009A6AE8"/>
    <w:rsid w:val="009B1C70"/>
    <w:rsid w:val="009B2824"/>
    <w:rsid w:val="009B2D7B"/>
    <w:rsid w:val="009B3BC8"/>
    <w:rsid w:val="009B52B3"/>
    <w:rsid w:val="009B6842"/>
    <w:rsid w:val="009C2598"/>
    <w:rsid w:val="009C3A12"/>
    <w:rsid w:val="009C43C5"/>
    <w:rsid w:val="009C63AF"/>
    <w:rsid w:val="009C6587"/>
    <w:rsid w:val="009C7AB4"/>
    <w:rsid w:val="009D14E4"/>
    <w:rsid w:val="009D1B5F"/>
    <w:rsid w:val="009D1C9B"/>
    <w:rsid w:val="009D1DAB"/>
    <w:rsid w:val="009D3BB1"/>
    <w:rsid w:val="009D4579"/>
    <w:rsid w:val="009D50D5"/>
    <w:rsid w:val="009D6ED5"/>
    <w:rsid w:val="009E06F7"/>
    <w:rsid w:val="009E475E"/>
    <w:rsid w:val="009E7941"/>
    <w:rsid w:val="009F100C"/>
    <w:rsid w:val="009F2D29"/>
    <w:rsid w:val="009F3A13"/>
    <w:rsid w:val="009F5D86"/>
    <w:rsid w:val="00A002EC"/>
    <w:rsid w:val="00A03194"/>
    <w:rsid w:val="00A03FD2"/>
    <w:rsid w:val="00A04D2C"/>
    <w:rsid w:val="00A0582D"/>
    <w:rsid w:val="00A1342E"/>
    <w:rsid w:val="00A16D64"/>
    <w:rsid w:val="00A21648"/>
    <w:rsid w:val="00A2588A"/>
    <w:rsid w:val="00A27651"/>
    <w:rsid w:val="00A279D6"/>
    <w:rsid w:val="00A30818"/>
    <w:rsid w:val="00A319F0"/>
    <w:rsid w:val="00A32669"/>
    <w:rsid w:val="00A34987"/>
    <w:rsid w:val="00A37F79"/>
    <w:rsid w:val="00A40151"/>
    <w:rsid w:val="00A41DA5"/>
    <w:rsid w:val="00A43F53"/>
    <w:rsid w:val="00A45BDF"/>
    <w:rsid w:val="00A469F3"/>
    <w:rsid w:val="00A46FDE"/>
    <w:rsid w:val="00A47D0A"/>
    <w:rsid w:val="00A5568A"/>
    <w:rsid w:val="00A56979"/>
    <w:rsid w:val="00A56E06"/>
    <w:rsid w:val="00A57C98"/>
    <w:rsid w:val="00A57FA8"/>
    <w:rsid w:val="00A62123"/>
    <w:rsid w:val="00A640EA"/>
    <w:rsid w:val="00A6440F"/>
    <w:rsid w:val="00A64ACF"/>
    <w:rsid w:val="00A67FB3"/>
    <w:rsid w:val="00A71892"/>
    <w:rsid w:val="00A7492E"/>
    <w:rsid w:val="00A75F97"/>
    <w:rsid w:val="00A77DE1"/>
    <w:rsid w:val="00A84082"/>
    <w:rsid w:val="00A871FD"/>
    <w:rsid w:val="00A90023"/>
    <w:rsid w:val="00A90084"/>
    <w:rsid w:val="00A926CB"/>
    <w:rsid w:val="00A92BD5"/>
    <w:rsid w:val="00A9390D"/>
    <w:rsid w:val="00A96DA3"/>
    <w:rsid w:val="00A96F3D"/>
    <w:rsid w:val="00AA0A8A"/>
    <w:rsid w:val="00AA2B25"/>
    <w:rsid w:val="00AA3282"/>
    <w:rsid w:val="00AA5138"/>
    <w:rsid w:val="00AA65B7"/>
    <w:rsid w:val="00AA787D"/>
    <w:rsid w:val="00AA7AEF"/>
    <w:rsid w:val="00AB0566"/>
    <w:rsid w:val="00AB3928"/>
    <w:rsid w:val="00AB3DC9"/>
    <w:rsid w:val="00AB4FB1"/>
    <w:rsid w:val="00AB561A"/>
    <w:rsid w:val="00AB7338"/>
    <w:rsid w:val="00AB771B"/>
    <w:rsid w:val="00AC2174"/>
    <w:rsid w:val="00AC288A"/>
    <w:rsid w:val="00AC3055"/>
    <w:rsid w:val="00AC5752"/>
    <w:rsid w:val="00AC6BC6"/>
    <w:rsid w:val="00AD00B3"/>
    <w:rsid w:val="00AD1D73"/>
    <w:rsid w:val="00AD2262"/>
    <w:rsid w:val="00AD4A71"/>
    <w:rsid w:val="00AD507F"/>
    <w:rsid w:val="00AD7628"/>
    <w:rsid w:val="00AD7DB2"/>
    <w:rsid w:val="00AE01D2"/>
    <w:rsid w:val="00AE086A"/>
    <w:rsid w:val="00AE11CE"/>
    <w:rsid w:val="00AE20F0"/>
    <w:rsid w:val="00AE2D1A"/>
    <w:rsid w:val="00AE42F9"/>
    <w:rsid w:val="00AE65DE"/>
    <w:rsid w:val="00AF04B4"/>
    <w:rsid w:val="00AF073C"/>
    <w:rsid w:val="00AF0992"/>
    <w:rsid w:val="00AF1C46"/>
    <w:rsid w:val="00AF1F10"/>
    <w:rsid w:val="00AF3806"/>
    <w:rsid w:val="00AF3D12"/>
    <w:rsid w:val="00AF3FEB"/>
    <w:rsid w:val="00AF47F6"/>
    <w:rsid w:val="00AF5309"/>
    <w:rsid w:val="00AF5E66"/>
    <w:rsid w:val="00B04DEE"/>
    <w:rsid w:val="00B04FEB"/>
    <w:rsid w:val="00B11856"/>
    <w:rsid w:val="00B123AE"/>
    <w:rsid w:val="00B12430"/>
    <w:rsid w:val="00B13899"/>
    <w:rsid w:val="00B149B9"/>
    <w:rsid w:val="00B206D7"/>
    <w:rsid w:val="00B21A23"/>
    <w:rsid w:val="00B2298B"/>
    <w:rsid w:val="00B250EA"/>
    <w:rsid w:val="00B261A0"/>
    <w:rsid w:val="00B27190"/>
    <w:rsid w:val="00B3009B"/>
    <w:rsid w:val="00B3115A"/>
    <w:rsid w:val="00B31B48"/>
    <w:rsid w:val="00B33810"/>
    <w:rsid w:val="00B37021"/>
    <w:rsid w:val="00B371B3"/>
    <w:rsid w:val="00B4203A"/>
    <w:rsid w:val="00B45FB6"/>
    <w:rsid w:val="00B4696D"/>
    <w:rsid w:val="00B47C89"/>
    <w:rsid w:val="00B50D92"/>
    <w:rsid w:val="00B51850"/>
    <w:rsid w:val="00B54CBD"/>
    <w:rsid w:val="00B5586C"/>
    <w:rsid w:val="00B57B33"/>
    <w:rsid w:val="00B62161"/>
    <w:rsid w:val="00B63402"/>
    <w:rsid w:val="00B6416A"/>
    <w:rsid w:val="00B65980"/>
    <w:rsid w:val="00B7016F"/>
    <w:rsid w:val="00B72B5D"/>
    <w:rsid w:val="00B737B0"/>
    <w:rsid w:val="00B750EB"/>
    <w:rsid w:val="00B76FA0"/>
    <w:rsid w:val="00B80CDD"/>
    <w:rsid w:val="00B81FBD"/>
    <w:rsid w:val="00B827E2"/>
    <w:rsid w:val="00B83399"/>
    <w:rsid w:val="00B878AA"/>
    <w:rsid w:val="00B9138A"/>
    <w:rsid w:val="00B91CF0"/>
    <w:rsid w:val="00B92BDD"/>
    <w:rsid w:val="00B92F66"/>
    <w:rsid w:val="00B9351F"/>
    <w:rsid w:val="00B95633"/>
    <w:rsid w:val="00B972C6"/>
    <w:rsid w:val="00BA0E5B"/>
    <w:rsid w:val="00BA1D65"/>
    <w:rsid w:val="00BA3FE7"/>
    <w:rsid w:val="00BA55D8"/>
    <w:rsid w:val="00BA7BFC"/>
    <w:rsid w:val="00BB01DC"/>
    <w:rsid w:val="00BB1361"/>
    <w:rsid w:val="00BB1DDA"/>
    <w:rsid w:val="00BB216E"/>
    <w:rsid w:val="00BB2D84"/>
    <w:rsid w:val="00BC0737"/>
    <w:rsid w:val="00BC0BF0"/>
    <w:rsid w:val="00BC12C8"/>
    <w:rsid w:val="00BC204A"/>
    <w:rsid w:val="00BC6B6F"/>
    <w:rsid w:val="00BD03CC"/>
    <w:rsid w:val="00BD066A"/>
    <w:rsid w:val="00BD22EB"/>
    <w:rsid w:val="00BD2DA8"/>
    <w:rsid w:val="00BD3958"/>
    <w:rsid w:val="00BD4820"/>
    <w:rsid w:val="00BD4D2E"/>
    <w:rsid w:val="00BD4FC8"/>
    <w:rsid w:val="00BE0FF6"/>
    <w:rsid w:val="00BE10E8"/>
    <w:rsid w:val="00BE43F2"/>
    <w:rsid w:val="00BE5E37"/>
    <w:rsid w:val="00BE74EB"/>
    <w:rsid w:val="00BF1033"/>
    <w:rsid w:val="00BF41B6"/>
    <w:rsid w:val="00BF7DFE"/>
    <w:rsid w:val="00C01125"/>
    <w:rsid w:val="00C0242E"/>
    <w:rsid w:val="00C02687"/>
    <w:rsid w:val="00C12459"/>
    <w:rsid w:val="00C133C5"/>
    <w:rsid w:val="00C15DEB"/>
    <w:rsid w:val="00C15FCA"/>
    <w:rsid w:val="00C173D3"/>
    <w:rsid w:val="00C2178A"/>
    <w:rsid w:val="00C24A2F"/>
    <w:rsid w:val="00C25682"/>
    <w:rsid w:val="00C309F4"/>
    <w:rsid w:val="00C31816"/>
    <w:rsid w:val="00C32BDC"/>
    <w:rsid w:val="00C330EC"/>
    <w:rsid w:val="00C370B6"/>
    <w:rsid w:val="00C40740"/>
    <w:rsid w:val="00C42153"/>
    <w:rsid w:val="00C42980"/>
    <w:rsid w:val="00C46D60"/>
    <w:rsid w:val="00C47533"/>
    <w:rsid w:val="00C51407"/>
    <w:rsid w:val="00C54EEB"/>
    <w:rsid w:val="00C63915"/>
    <w:rsid w:val="00C63924"/>
    <w:rsid w:val="00C63ACE"/>
    <w:rsid w:val="00C653CD"/>
    <w:rsid w:val="00C65C68"/>
    <w:rsid w:val="00C65D46"/>
    <w:rsid w:val="00C73D13"/>
    <w:rsid w:val="00C75E0C"/>
    <w:rsid w:val="00C768F7"/>
    <w:rsid w:val="00C80B49"/>
    <w:rsid w:val="00C85AB3"/>
    <w:rsid w:val="00C870C5"/>
    <w:rsid w:val="00C87290"/>
    <w:rsid w:val="00C91DAD"/>
    <w:rsid w:val="00C946A4"/>
    <w:rsid w:val="00CA040B"/>
    <w:rsid w:val="00CA0E2C"/>
    <w:rsid w:val="00CA24A4"/>
    <w:rsid w:val="00CA4822"/>
    <w:rsid w:val="00CA77A5"/>
    <w:rsid w:val="00CA7B59"/>
    <w:rsid w:val="00CB0896"/>
    <w:rsid w:val="00CB08E4"/>
    <w:rsid w:val="00CB0C47"/>
    <w:rsid w:val="00CB3D22"/>
    <w:rsid w:val="00CB436A"/>
    <w:rsid w:val="00CB58A7"/>
    <w:rsid w:val="00CB600B"/>
    <w:rsid w:val="00CB6CC0"/>
    <w:rsid w:val="00CC2B26"/>
    <w:rsid w:val="00CC5CE8"/>
    <w:rsid w:val="00CC5FBB"/>
    <w:rsid w:val="00CC61C3"/>
    <w:rsid w:val="00CC7EBC"/>
    <w:rsid w:val="00CD0242"/>
    <w:rsid w:val="00CD085A"/>
    <w:rsid w:val="00CD2EBC"/>
    <w:rsid w:val="00CD508B"/>
    <w:rsid w:val="00CD558A"/>
    <w:rsid w:val="00CD64AD"/>
    <w:rsid w:val="00CE1C05"/>
    <w:rsid w:val="00CE21E0"/>
    <w:rsid w:val="00CE3ABE"/>
    <w:rsid w:val="00CE47C8"/>
    <w:rsid w:val="00CE5E92"/>
    <w:rsid w:val="00CE7DC4"/>
    <w:rsid w:val="00CF4815"/>
    <w:rsid w:val="00CF4B5B"/>
    <w:rsid w:val="00CF5655"/>
    <w:rsid w:val="00CF5F5E"/>
    <w:rsid w:val="00CF68AD"/>
    <w:rsid w:val="00CF6BBC"/>
    <w:rsid w:val="00CF7468"/>
    <w:rsid w:val="00D01464"/>
    <w:rsid w:val="00D01B28"/>
    <w:rsid w:val="00D01CE2"/>
    <w:rsid w:val="00D03FD1"/>
    <w:rsid w:val="00D064EB"/>
    <w:rsid w:val="00D12CB3"/>
    <w:rsid w:val="00D12CC1"/>
    <w:rsid w:val="00D15A2E"/>
    <w:rsid w:val="00D172C2"/>
    <w:rsid w:val="00D17E2D"/>
    <w:rsid w:val="00D2061C"/>
    <w:rsid w:val="00D23767"/>
    <w:rsid w:val="00D23C35"/>
    <w:rsid w:val="00D244FB"/>
    <w:rsid w:val="00D24A5E"/>
    <w:rsid w:val="00D26826"/>
    <w:rsid w:val="00D2684E"/>
    <w:rsid w:val="00D27BF4"/>
    <w:rsid w:val="00D33365"/>
    <w:rsid w:val="00D33DC0"/>
    <w:rsid w:val="00D357B0"/>
    <w:rsid w:val="00D40CA3"/>
    <w:rsid w:val="00D419EF"/>
    <w:rsid w:val="00D42015"/>
    <w:rsid w:val="00D43711"/>
    <w:rsid w:val="00D44267"/>
    <w:rsid w:val="00D444EF"/>
    <w:rsid w:val="00D44575"/>
    <w:rsid w:val="00D51A61"/>
    <w:rsid w:val="00D5426D"/>
    <w:rsid w:val="00D55BDA"/>
    <w:rsid w:val="00D5629D"/>
    <w:rsid w:val="00D60CF3"/>
    <w:rsid w:val="00D6140F"/>
    <w:rsid w:val="00D6223A"/>
    <w:rsid w:val="00D622AE"/>
    <w:rsid w:val="00D62821"/>
    <w:rsid w:val="00D62D1A"/>
    <w:rsid w:val="00D64C87"/>
    <w:rsid w:val="00D65222"/>
    <w:rsid w:val="00D65263"/>
    <w:rsid w:val="00D6560C"/>
    <w:rsid w:val="00D663A6"/>
    <w:rsid w:val="00D71960"/>
    <w:rsid w:val="00D744A4"/>
    <w:rsid w:val="00D7576C"/>
    <w:rsid w:val="00D76699"/>
    <w:rsid w:val="00D77145"/>
    <w:rsid w:val="00D80219"/>
    <w:rsid w:val="00D80885"/>
    <w:rsid w:val="00D80B23"/>
    <w:rsid w:val="00D842A3"/>
    <w:rsid w:val="00D84BD8"/>
    <w:rsid w:val="00D84E7D"/>
    <w:rsid w:val="00D854BB"/>
    <w:rsid w:val="00D85C72"/>
    <w:rsid w:val="00D87F80"/>
    <w:rsid w:val="00D90682"/>
    <w:rsid w:val="00D9132C"/>
    <w:rsid w:val="00D92F69"/>
    <w:rsid w:val="00D93573"/>
    <w:rsid w:val="00D93B08"/>
    <w:rsid w:val="00D94803"/>
    <w:rsid w:val="00D96481"/>
    <w:rsid w:val="00D964DF"/>
    <w:rsid w:val="00DA01EA"/>
    <w:rsid w:val="00DA0AD9"/>
    <w:rsid w:val="00DA14B5"/>
    <w:rsid w:val="00DA1FE1"/>
    <w:rsid w:val="00DA6466"/>
    <w:rsid w:val="00DB146A"/>
    <w:rsid w:val="00DB5122"/>
    <w:rsid w:val="00DB56DC"/>
    <w:rsid w:val="00DB64A9"/>
    <w:rsid w:val="00DB64C2"/>
    <w:rsid w:val="00DC17D5"/>
    <w:rsid w:val="00DC2705"/>
    <w:rsid w:val="00DC6181"/>
    <w:rsid w:val="00DC6329"/>
    <w:rsid w:val="00DC7F0D"/>
    <w:rsid w:val="00DC7F18"/>
    <w:rsid w:val="00DD10ED"/>
    <w:rsid w:val="00DD3419"/>
    <w:rsid w:val="00DD5063"/>
    <w:rsid w:val="00DD5815"/>
    <w:rsid w:val="00DD6075"/>
    <w:rsid w:val="00DE0DFF"/>
    <w:rsid w:val="00DE44C5"/>
    <w:rsid w:val="00DF0BEF"/>
    <w:rsid w:val="00DF378E"/>
    <w:rsid w:val="00DF3942"/>
    <w:rsid w:val="00DF3B30"/>
    <w:rsid w:val="00DF441A"/>
    <w:rsid w:val="00DF6F53"/>
    <w:rsid w:val="00DF774D"/>
    <w:rsid w:val="00E058A8"/>
    <w:rsid w:val="00E06422"/>
    <w:rsid w:val="00E0690C"/>
    <w:rsid w:val="00E1028C"/>
    <w:rsid w:val="00E13BBF"/>
    <w:rsid w:val="00E13BE5"/>
    <w:rsid w:val="00E14473"/>
    <w:rsid w:val="00E1481C"/>
    <w:rsid w:val="00E159AC"/>
    <w:rsid w:val="00E15FD2"/>
    <w:rsid w:val="00E168D2"/>
    <w:rsid w:val="00E169BF"/>
    <w:rsid w:val="00E17BE4"/>
    <w:rsid w:val="00E21784"/>
    <w:rsid w:val="00E23C12"/>
    <w:rsid w:val="00E25F72"/>
    <w:rsid w:val="00E2764A"/>
    <w:rsid w:val="00E27752"/>
    <w:rsid w:val="00E27C55"/>
    <w:rsid w:val="00E30631"/>
    <w:rsid w:val="00E348CE"/>
    <w:rsid w:val="00E3755A"/>
    <w:rsid w:val="00E412F9"/>
    <w:rsid w:val="00E42BF4"/>
    <w:rsid w:val="00E42F83"/>
    <w:rsid w:val="00E43E42"/>
    <w:rsid w:val="00E44158"/>
    <w:rsid w:val="00E46791"/>
    <w:rsid w:val="00E5031A"/>
    <w:rsid w:val="00E52C7B"/>
    <w:rsid w:val="00E53D0D"/>
    <w:rsid w:val="00E56A56"/>
    <w:rsid w:val="00E57151"/>
    <w:rsid w:val="00E5762F"/>
    <w:rsid w:val="00E6033B"/>
    <w:rsid w:val="00E60492"/>
    <w:rsid w:val="00E6437D"/>
    <w:rsid w:val="00E66BB9"/>
    <w:rsid w:val="00E67729"/>
    <w:rsid w:val="00E70AAC"/>
    <w:rsid w:val="00E752AE"/>
    <w:rsid w:val="00E75BC6"/>
    <w:rsid w:val="00E761C1"/>
    <w:rsid w:val="00E76451"/>
    <w:rsid w:val="00E76E16"/>
    <w:rsid w:val="00E82E13"/>
    <w:rsid w:val="00E85860"/>
    <w:rsid w:val="00E85B36"/>
    <w:rsid w:val="00E87098"/>
    <w:rsid w:val="00E90A76"/>
    <w:rsid w:val="00E925BA"/>
    <w:rsid w:val="00E9294C"/>
    <w:rsid w:val="00E92B44"/>
    <w:rsid w:val="00E95A6C"/>
    <w:rsid w:val="00E96718"/>
    <w:rsid w:val="00EA0B99"/>
    <w:rsid w:val="00EA2C77"/>
    <w:rsid w:val="00EA2CC3"/>
    <w:rsid w:val="00EB034C"/>
    <w:rsid w:val="00EB0E26"/>
    <w:rsid w:val="00EB1176"/>
    <w:rsid w:val="00EB33E7"/>
    <w:rsid w:val="00EB538C"/>
    <w:rsid w:val="00EB5D9C"/>
    <w:rsid w:val="00EB6ABE"/>
    <w:rsid w:val="00EB6BCB"/>
    <w:rsid w:val="00EC198F"/>
    <w:rsid w:val="00EC1EBF"/>
    <w:rsid w:val="00EC2191"/>
    <w:rsid w:val="00EC2C21"/>
    <w:rsid w:val="00EC3571"/>
    <w:rsid w:val="00EC4A89"/>
    <w:rsid w:val="00EC4E7A"/>
    <w:rsid w:val="00EC54C2"/>
    <w:rsid w:val="00EC5F86"/>
    <w:rsid w:val="00EC7A1C"/>
    <w:rsid w:val="00EC7C58"/>
    <w:rsid w:val="00ED1266"/>
    <w:rsid w:val="00ED1B38"/>
    <w:rsid w:val="00ED2AC1"/>
    <w:rsid w:val="00ED3AA8"/>
    <w:rsid w:val="00ED4E79"/>
    <w:rsid w:val="00ED60AE"/>
    <w:rsid w:val="00EE0164"/>
    <w:rsid w:val="00EE028C"/>
    <w:rsid w:val="00EE3ED0"/>
    <w:rsid w:val="00EE5A6E"/>
    <w:rsid w:val="00EE6D22"/>
    <w:rsid w:val="00EE715F"/>
    <w:rsid w:val="00EF0281"/>
    <w:rsid w:val="00EF0C3F"/>
    <w:rsid w:val="00EF1338"/>
    <w:rsid w:val="00EF37C2"/>
    <w:rsid w:val="00EF5000"/>
    <w:rsid w:val="00EF73D3"/>
    <w:rsid w:val="00F004D0"/>
    <w:rsid w:val="00F0755E"/>
    <w:rsid w:val="00F16004"/>
    <w:rsid w:val="00F16916"/>
    <w:rsid w:val="00F170C9"/>
    <w:rsid w:val="00F21335"/>
    <w:rsid w:val="00F225C3"/>
    <w:rsid w:val="00F23E75"/>
    <w:rsid w:val="00F25ADC"/>
    <w:rsid w:val="00F30AD9"/>
    <w:rsid w:val="00F31FAF"/>
    <w:rsid w:val="00F339EF"/>
    <w:rsid w:val="00F36398"/>
    <w:rsid w:val="00F40838"/>
    <w:rsid w:val="00F42ACD"/>
    <w:rsid w:val="00F44E1F"/>
    <w:rsid w:val="00F45161"/>
    <w:rsid w:val="00F45352"/>
    <w:rsid w:val="00F46F88"/>
    <w:rsid w:val="00F506EA"/>
    <w:rsid w:val="00F51622"/>
    <w:rsid w:val="00F52080"/>
    <w:rsid w:val="00F60004"/>
    <w:rsid w:val="00F6024A"/>
    <w:rsid w:val="00F61079"/>
    <w:rsid w:val="00F615FA"/>
    <w:rsid w:val="00F61DF2"/>
    <w:rsid w:val="00F6350E"/>
    <w:rsid w:val="00F66228"/>
    <w:rsid w:val="00F67B25"/>
    <w:rsid w:val="00F73A78"/>
    <w:rsid w:val="00F8217A"/>
    <w:rsid w:val="00F824F5"/>
    <w:rsid w:val="00F84223"/>
    <w:rsid w:val="00F8538C"/>
    <w:rsid w:val="00F857E0"/>
    <w:rsid w:val="00F86B93"/>
    <w:rsid w:val="00F9095E"/>
    <w:rsid w:val="00F9272A"/>
    <w:rsid w:val="00F938D1"/>
    <w:rsid w:val="00F95CEF"/>
    <w:rsid w:val="00F97B4F"/>
    <w:rsid w:val="00FA06B4"/>
    <w:rsid w:val="00FA5C9B"/>
    <w:rsid w:val="00FA6240"/>
    <w:rsid w:val="00FA6F70"/>
    <w:rsid w:val="00FB1179"/>
    <w:rsid w:val="00FB1675"/>
    <w:rsid w:val="00FB3619"/>
    <w:rsid w:val="00FB3AE1"/>
    <w:rsid w:val="00FB441F"/>
    <w:rsid w:val="00FB4B78"/>
    <w:rsid w:val="00FB590B"/>
    <w:rsid w:val="00FB75D1"/>
    <w:rsid w:val="00FB76AA"/>
    <w:rsid w:val="00FC1C0D"/>
    <w:rsid w:val="00FC351B"/>
    <w:rsid w:val="00FC455D"/>
    <w:rsid w:val="00FC5138"/>
    <w:rsid w:val="00FC5CED"/>
    <w:rsid w:val="00FC752E"/>
    <w:rsid w:val="00FD02E0"/>
    <w:rsid w:val="00FD0B6B"/>
    <w:rsid w:val="00FD0C0B"/>
    <w:rsid w:val="00FD18D7"/>
    <w:rsid w:val="00FD3205"/>
    <w:rsid w:val="00FD4D65"/>
    <w:rsid w:val="00FE0E36"/>
    <w:rsid w:val="00FE516D"/>
    <w:rsid w:val="00FE5504"/>
    <w:rsid w:val="00FE5D56"/>
    <w:rsid w:val="00FE6917"/>
    <w:rsid w:val="00FE79E9"/>
    <w:rsid w:val="00FF0431"/>
    <w:rsid w:val="00FF09E0"/>
    <w:rsid w:val="00FF25E6"/>
    <w:rsid w:val="00FF4BAD"/>
    <w:rsid w:val="00FF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CDE1DA-009F-4B3C-A33F-B13283CEE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nl-BE" w:eastAsia="nl-BE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Code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60F2"/>
    <w:pPr>
      <w:spacing w:before="60" w:after="120"/>
    </w:pPr>
    <w:rPr>
      <w:rFonts w:ascii="Arial" w:hAnsi="Arial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B261A0"/>
    <w:pPr>
      <w:keepNext/>
      <w:pageBreakBefore/>
      <w:numPr>
        <w:numId w:val="12"/>
      </w:numPr>
      <w:spacing w:before="240"/>
      <w:outlineLvl w:val="0"/>
    </w:pPr>
    <w:rPr>
      <w:rFonts w:cs="Arial"/>
      <w:b/>
      <w:bCs/>
      <w:smallCaps/>
      <w:kern w:val="32"/>
      <w:sz w:val="32"/>
      <w:szCs w:val="32"/>
      <w:lang w:val="en-US" w:eastAsia="en-US"/>
    </w:rPr>
  </w:style>
  <w:style w:type="paragraph" w:styleId="Heading2">
    <w:name w:val="heading 2"/>
    <w:basedOn w:val="Normal"/>
    <w:next w:val="Normal"/>
    <w:link w:val="Heading2Char"/>
    <w:qFormat/>
    <w:rsid w:val="00F0755E"/>
    <w:pPr>
      <w:keepNext/>
      <w:numPr>
        <w:ilvl w:val="1"/>
        <w:numId w:val="12"/>
      </w:numPr>
      <w:spacing w:before="240"/>
      <w:outlineLvl w:val="1"/>
    </w:pPr>
    <w:rPr>
      <w:rFonts w:cs="Arial"/>
      <w:b/>
      <w:bCs/>
      <w:i/>
      <w:iCs/>
      <w:sz w:val="28"/>
      <w:szCs w:val="28"/>
      <w:lang w:val="en-US" w:eastAsia="en-US"/>
    </w:rPr>
  </w:style>
  <w:style w:type="paragraph" w:styleId="Heading3">
    <w:name w:val="heading 3"/>
    <w:basedOn w:val="Normal"/>
    <w:next w:val="Normal"/>
    <w:link w:val="Heading3Char"/>
    <w:qFormat/>
    <w:rsid w:val="00F0755E"/>
    <w:pPr>
      <w:keepNext/>
      <w:numPr>
        <w:ilvl w:val="2"/>
        <w:numId w:val="12"/>
      </w:numPr>
      <w:spacing w:before="24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F0755E"/>
    <w:pPr>
      <w:keepNext/>
      <w:numPr>
        <w:ilvl w:val="3"/>
        <w:numId w:val="12"/>
      </w:numPr>
      <w:spacing w:before="240"/>
      <w:outlineLvl w:val="3"/>
    </w:pPr>
    <w:rPr>
      <w:bCs/>
    </w:rPr>
  </w:style>
  <w:style w:type="paragraph" w:styleId="Heading5">
    <w:name w:val="heading 5"/>
    <w:basedOn w:val="Normal"/>
    <w:next w:val="Normal"/>
    <w:qFormat/>
    <w:rsid w:val="00F0755E"/>
    <w:pPr>
      <w:numPr>
        <w:ilvl w:val="4"/>
        <w:numId w:val="12"/>
      </w:numPr>
      <w:spacing w:before="240"/>
      <w:outlineLvl w:val="4"/>
    </w:pPr>
    <w:rPr>
      <w:bCs/>
      <w:iCs/>
      <w:sz w:val="22"/>
      <w:szCs w:val="22"/>
    </w:rPr>
  </w:style>
  <w:style w:type="paragraph" w:styleId="Heading6">
    <w:name w:val="heading 6"/>
    <w:basedOn w:val="Normal"/>
    <w:next w:val="Normal"/>
    <w:qFormat/>
    <w:rsid w:val="00F0755E"/>
    <w:pPr>
      <w:numPr>
        <w:ilvl w:val="5"/>
        <w:numId w:val="12"/>
      </w:numPr>
      <w:spacing w:before="240"/>
      <w:outlineLvl w:val="5"/>
    </w:pPr>
    <w:rPr>
      <w:bCs/>
      <w:i/>
      <w:sz w:val="22"/>
      <w:szCs w:val="22"/>
    </w:rPr>
  </w:style>
  <w:style w:type="paragraph" w:styleId="Heading7">
    <w:name w:val="heading 7"/>
    <w:basedOn w:val="Normal"/>
    <w:next w:val="Normal"/>
    <w:qFormat/>
    <w:rsid w:val="00F0755E"/>
    <w:pPr>
      <w:numPr>
        <w:ilvl w:val="6"/>
        <w:numId w:val="12"/>
      </w:numPr>
      <w:spacing w:before="24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F0755E"/>
    <w:pPr>
      <w:numPr>
        <w:ilvl w:val="7"/>
        <w:numId w:val="12"/>
      </w:numPr>
      <w:spacing w:before="24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F0755E"/>
    <w:pPr>
      <w:numPr>
        <w:ilvl w:val="8"/>
        <w:numId w:val="12"/>
      </w:numPr>
      <w:spacing w:before="24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semiHidden/>
    <w:rsid w:val="00F0755E"/>
  </w:style>
  <w:style w:type="table" w:default="1" w:styleId="TableNormal">
    <w:name w:val="Normal Table"/>
    <w:semiHidden/>
    <w:rsid w:val="00F0755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rsid w:val="00F0755E"/>
  </w:style>
  <w:style w:type="character" w:customStyle="1" w:styleId="Heading1Char">
    <w:name w:val="Heading 1 Char"/>
    <w:link w:val="Heading1"/>
    <w:rsid w:val="00B261A0"/>
    <w:rPr>
      <w:rFonts w:ascii="Arial" w:hAnsi="Arial" w:cs="Arial"/>
      <w:b/>
      <w:bCs/>
      <w:smallCaps/>
      <w:kern w:val="32"/>
      <w:sz w:val="32"/>
      <w:szCs w:val="32"/>
      <w:lang w:val="en-US" w:eastAsia="en-US"/>
    </w:rPr>
  </w:style>
  <w:style w:type="character" w:customStyle="1" w:styleId="Heading2Char">
    <w:name w:val="Heading 2 Char"/>
    <w:link w:val="Heading2"/>
    <w:rsid w:val="00B51850"/>
    <w:rPr>
      <w:rFonts w:ascii="Arial" w:hAnsi="Arial" w:cs="Arial"/>
      <w:b/>
      <w:bCs/>
      <w:i/>
      <w:iCs/>
      <w:sz w:val="28"/>
      <w:szCs w:val="28"/>
      <w:lang w:val="en-US" w:eastAsia="en-US"/>
    </w:rPr>
  </w:style>
  <w:style w:type="character" w:customStyle="1" w:styleId="Heading3Char">
    <w:name w:val="Heading 3 Char"/>
    <w:link w:val="Heading3"/>
    <w:rsid w:val="00EE715F"/>
    <w:rPr>
      <w:rFonts w:ascii="Arial" w:hAnsi="Arial" w:cs="Arial"/>
      <w:b/>
      <w:bCs/>
      <w:sz w:val="26"/>
      <w:szCs w:val="26"/>
    </w:rPr>
  </w:style>
  <w:style w:type="paragraph" w:styleId="Caption">
    <w:name w:val="caption"/>
    <w:basedOn w:val="Normal"/>
    <w:next w:val="Normal"/>
    <w:qFormat/>
    <w:pPr>
      <w:jc w:val="center"/>
    </w:pPr>
    <w:rPr>
      <w:rFonts w:ascii="Tahoma" w:hAnsi="Tahoma" w:cs="Tahoma"/>
      <w:b/>
      <w:bCs/>
      <w:sz w:val="52"/>
    </w:rPr>
  </w:style>
  <w:style w:type="paragraph" w:styleId="Header">
    <w:name w:val="header"/>
    <w:basedOn w:val="Normal"/>
    <w:semiHidden/>
    <w:rsid w:val="00F0755E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rsid w:val="00F0755E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semiHidden/>
    <w:rsid w:val="00F0755E"/>
  </w:style>
  <w:style w:type="paragraph" w:styleId="TOC1">
    <w:name w:val="toc 1"/>
    <w:basedOn w:val="Normal"/>
    <w:next w:val="Normal"/>
    <w:autoRedefine/>
    <w:uiPriority w:val="39"/>
    <w:rsid w:val="00CC7EBC"/>
    <w:pPr>
      <w:tabs>
        <w:tab w:val="left" w:pos="720"/>
        <w:tab w:val="right" w:leader="dot" w:pos="9360"/>
      </w:tabs>
      <w:spacing w:before="240"/>
      <w:ind w:left="720" w:hanging="72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F0755E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F0755E"/>
    <w:pPr>
      <w:ind w:left="480"/>
    </w:pPr>
    <w:rPr>
      <w:i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trong">
    <w:name w:val="Strong"/>
    <w:qFormat/>
    <w:rPr>
      <w:b/>
      <w:bCs/>
    </w:rPr>
  </w:style>
  <w:style w:type="paragraph" w:styleId="NormalWeb">
    <w:name w:val="Normal (Web)"/>
    <w:basedOn w:val="Normal"/>
    <w:autoRedefine/>
    <w:semiHidden/>
    <w:rsid w:val="00EB0E26"/>
    <w:pPr>
      <w:keepNext/>
      <w:spacing w:before="0" w:after="0"/>
    </w:pPr>
    <w:rPr>
      <w:rFonts w:eastAsia="Arial Unicode MS" w:cs="Arial"/>
      <w:szCs w:val="20"/>
    </w:rPr>
  </w:style>
  <w:style w:type="character" w:styleId="Emphasis">
    <w:name w:val="Emphasis"/>
    <w:uiPriority w:val="20"/>
    <w:qFormat/>
    <w:rsid w:val="00514F9B"/>
    <w:rPr>
      <w:i/>
      <w:iCs/>
    </w:rPr>
  </w:style>
  <w:style w:type="paragraph" w:customStyle="1" w:styleId="AbstractText">
    <w:name w:val="Abstract Text"/>
    <w:semiHidden/>
    <w:rsid w:val="00D33DC0"/>
    <w:pPr>
      <w:tabs>
        <w:tab w:val="left" w:pos="1680"/>
      </w:tabs>
      <w:spacing w:line="280" w:lineRule="exact"/>
    </w:pPr>
    <w:rPr>
      <w:rFonts w:ascii="Arial" w:hAnsi="Arial"/>
      <w:sz w:val="19"/>
      <w:lang w:val="en-US" w:eastAsia="en-US"/>
    </w:rPr>
  </w:style>
  <w:style w:type="paragraph" w:customStyle="1" w:styleId="AbstractTitle">
    <w:name w:val="Abstract Title"/>
    <w:basedOn w:val="Normal"/>
    <w:semiHidden/>
    <w:rsid w:val="00D33DC0"/>
    <w:pPr>
      <w:pBdr>
        <w:top w:val="single" w:sz="4" w:space="1" w:color="auto"/>
      </w:pBdr>
      <w:spacing w:before="40" w:line="280" w:lineRule="exact"/>
      <w:ind w:right="144"/>
    </w:pPr>
    <w:rPr>
      <w:b/>
      <w:sz w:val="19"/>
      <w:szCs w:val="20"/>
    </w:rPr>
  </w:style>
  <w:style w:type="paragraph" w:customStyle="1" w:styleId="Bullet1">
    <w:name w:val="Bullet 1"/>
    <w:basedOn w:val="Normal"/>
    <w:semiHidden/>
    <w:rsid w:val="00D33DC0"/>
    <w:pPr>
      <w:widowControl w:val="0"/>
      <w:tabs>
        <w:tab w:val="num" w:pos="360"/>
        <w:tab w:val="left" w:pos="7920"/>
      </w:tabs>
      <w:spacing w:after="160" w:line="280" w:lineRule="exact"/>
      <w:ind w:left="360" w:hanging="360"/>
    </w:pPr>
    <w:rPr>
      <w:sz w:val="20"/>
      <w:szCs w:val="20"/>
    </w:rPr>
  </w:style>
  <w:style w:type="paragraph" w:customStyle="1" w:styleId="Bullet2">
    <w:name w:val="Bullet 2"/>
    <w:basedOn w:val="Normal"/>
    <w:semiHidden/>
    <w:rsid w:val="00D33DC0"/>
    <w:pPr>
      <w:widowControl w:val="0"/>
      <w:tabs>
        <w:tab w:val="num" w:pos="720"/>
      </w:tabs>
      <w:spacing w:after="160" w:line="280" w:lineRule="exact"/>
      <w:ind w:left="720" w:hanging="360"/>
    </w:pPr>
    <w:rPr>
      <w:sz w:val="20"/>
      <w:szCs w:val="20"/>
    </w:rPr>
  </w:style>
  <w:style w:type="paragraph" w:customStyle="1" w:styleId="Bullet3">
    <w:name w:val="Bullet 3"/>
    <w:basedOn w:val="Normal"/>
    <w:semiHidden/>
    <w:rsid w:val="00D33DC0"/>
    <w:pPr>
      <w:widowControl w:val="0"/>
      <w:spacing w:after="160" w:line="280" w:lineRule="exact"/>
      <w:ind w:left="1080" w:hanging="360"/>
    </w:pPr>
    <w:rPr>
      <w:sz w:val="20"/>
      <w:szCs w:val="20"/>
    </w:rPr>
  </w:style>
  <w:style w:type="paragraph" w:customStyle="1" w:styleId="CaptionLargePicture">
    <w:name w:val="Caption Large Picture"/>
    <w:basedOn w:val="Normal"/>
    <w:semiHidden/>
    <w:rsid w:val="00D33DC0"/>
    <w:pPr>
      <w:spacing w:after="280" w:line="200" w:lineRule="exact"/>
      <w:ind w:left="-3744"/>
    </w:pPr>
    <w:rPr>
      <w:i/>
      <w:sz w:val="18"/>
      <w:szCs w:val="20"/>
    </w:rPr>
  </w:style>
  <w:style w:type="paragraph" w:customStyle="1" w:styleId="CaptionNormal">
    <w:name w:val="Caption Normal"/>
    <w:basedOn w:val="Normal"/>
    <w:semiHidden/>
    <w:rsid w:val="00D33DC0"/>
    <w:pPr>
      <w:spacing w:after="280" w:line="200" w:lineRule="exact"/>
    </w:pPr>
    <w:rPr>
      <w:i/>
      <w:sz w:val="18"/>
      <w:szCs w:val="20"/>
    </w:rPr>
  </w:style>
  <w:style w:type="paragraph" w:customStyle="1" w:styleId="Code">
    <w:name w:val="Code"/>
    <w:basedOn w:val="Normal"/>
    <w:semiHidden/>
    <w:rsid w:val="00F0755E"/>
    <w:pPr>
      <w:ind w:left="567"/>
    </w:pPr>
    <w:rPr>
      <w:rFonts w:ascii="Courier New" w:hAnsi="Courier New" w:cs="Courier New"/>
      <w:sz w:val="18"/>
      <w:szCs w:val="20"/>
      <w:lang w:val="fr-FR" w:eastAsia="nl-NL"/>
    </w:rPr>
  </w:style>
  <w:style w:type="paragraph" w:customStyle="1" w:styleId="Contents">
    <w:name w:val="Contents"/>
    <w:basedOn w:val="Heading1"/>
    <w:semiHidden/>
    <w:rsid w:val="00D33DC0"/>
    <w:pPr>
      <w:pageBreakBefore w:val="0"/>
      <w:pBdr>
        <w:top w:val="single" w:sz="4" w:space="2" w:color="auto"/>
      </w:pBdr>
      <w:spacing w:before="360" w:line="280" w:lineRule="exact"/>
    </w:pPr>
    <w:rPr>
      <w:rFonts w:cs="Times New Roman"/>
      <w:smallCaps w:val="0"/>
      <w:kern w:val="28"/>
      <w:sz w:val="24"/>
      <w:szCs w:val="24"/>
    </w:rPr>
  </w:style>
  <w:style w:type="paragraph" w:customStyle="1" w:styleId="DocumentType">
    <w:name w:val="Document Type"/>
    <w:basedOn w:val="Normal"/>
    <w:autoRedefine/>
    <w:semiHidden/>
    <w:rsid w:val="00D33DC0"/>
    <w:pPr>
      <w:spacing w:before="480" w:line="280" w:lineRule="exact"/>
    </w:pPr>
    <w:rPr>
      <w:b/>
      <w:kern w:val="28"/>
      <w:sz w:val="20"/>
      <w:szCs w:val="20"/>
    </w:rPr>
  </w:style>
  <w:style w:type="paragraph" w:customStyle="1" w:styleId="Footer-even">
    <w:name w:val="Footer-even"/>
    <w:basedOn w:val="Normal"/>
    <w:semiHidden/>
    <w:rsid w:val="00D33DC0"/>
    <w:pPr>
      <w:pBdr>
        <w:top w:val="single" w:sz="6" w:space="1" w:color="auto"/>
      </w:pBdr>
      <w:tabs>
        <w:tab w:val="center" w:pos="-2016"/>
      </w:tabs>
      <w:spacing w:line="280" w:lineRule="exact"/>
    </w:pPr>
    <w:rPr>
      <w:b/>
      <w:sz w:val="15"/>
      <w:szCs w:val="20"/>
    </w:rPr>
  </w:style>
  <w:style w:type="paragraph" w:customStyle="1" w:styleId="Footer-odd">
    <w:name w:val="Footer-odd"/>
    <w:basedOn w:val="Normal"/>
    <w:semiHidden/>
    <w:rsid w:val="00D33DC0"/>
    <w:pPr>
      <w:pBdr>
        <w:top w:val="single" w:sz="6" w:space="1" w:color="auto"/>
      </w:pBdr>
      <w:tabs>
        <w:tab w:val="left" w:pos="3870"/>
        <w:tab w:val="left" w:pos="7056"/>
      </w:tabs>
      <w:spacing w:line="280" w:lineRule="exact"/>
    </w:pPr>
    <w:rPr>
      <w:b/>
      <w:sz w:val="15"/>
      <w:szCs w:val="20"/>
    </w:rPr>
  </w:style>
  <w:style w:type="paragraph" w:styleId="FootnoteText">
    <w:name w:val="footnote text"/>
    <w:basedOn w:val="Normal"/>
    <w:semiHidden/>
    <w:rsid w:val="00D33DC0"/>
    <w:pPr>
      <w:widowControl w:val="0"/>
      <w:spacing w:line="280" w:lineRule="exact"/>
    </w:pPr>
    <w:rPr>
      <w:rFonts w:ascii="Times" w:hAnsi="Times"/>
      <w:sz w:val="16"/>
      <w:szCs w:val="20"/>
    </w:rPr>
  </w:style>
  <w:style w:type="paragraph" w:customStyle="1" w:styleId="Legalese">
    <w:name w:val="Legalese"/>
    <w:basedOn w:val="Normal"/>
    <w:semiHidden/>
    <w:rsid w:val="00D33DC0"/>
    <w:pPr>
      <w:tabs>
        <w:tab w:val="left" w:pos="4440"/>
      </w:tabs>
      <w:spacing w:after="70" w:line="140" w:lineRule="exact"/>
      <w:ind w:left="3773"/>
    </w:pPr>
    <w:rPr>
      <w:i/>
      <w:sz w:val="16"/>
      <w:szCs w:val="20"/>
    </w:rPr>
  </w:style>
  <w:style w:type="paragraph" w:customStyle="1" w:styleId="Picture1Small">
    <w:name w:val="Picture1 Small"/>
    <w:basedOn w:val="Normal"/>
    <w:next w:val="Normal"/>
    <w:semiHidden/>
    <w:rsid w:val="00D33DC0"/>
    <w:pPr>
      <w:framePr w:w="3336" w:wrap="auto" w:hAnchor="page" w:x="817" w:y="3162"/>
      <w:spacing w:line="280" w:lineRule="exact"/>
      <w:jc w:val="center"/>
    </w:pPr>
    <w:rPr>
      <w:i/>
      <w:sz w:val="15"/>
      <w:szCs w:val="20"/>
    </w:rPr>
  </w:style>
  <w:style w:type="paragraph" w:customStyle="1" w:styleId="MastheadDescriptor">
    <w:name w:val="Masthead Descriptor"/>
    <w:basedOn w:val="Normal"/>
    <w:semiHidden/>
    <w:rsid w:val="00D33DC0"/>
    <w:pPr>
      <w:spacing w:after="1040" w:line="200" w:lineRule="exact"/>
      <w:ind w:left="792"/>
    </w:pPr>
    <w:rPr>
      <w:i/>
      <w:sz w:val="20"/>
      <w:szCs w:val="20"/>
    </w:rPr>
  </w:style>
  <w:style w:type="paragraph" w:customStyle="1" w:styleId="Number">
    <w:name w:val="Number"/>
    <w:basedOn w:val="Normal"/>
    <w:semiHidden/>
    <w:rsid w:val="00D33DC0"/>
    <w:pPr>
      <w:widowControl w:val="0"/>
      <w:tabs>
        <w:tab w:val="left" w:pos="7920"/>
      </w:tabs>
      <w:spacing w:line="280" w:lineRule="exact"/>
      <w:ind w:left="216" w:hanging="216"/>
    </w:pPr>
    <w:rPr>
      <w:sz w:val="20"/>
      <w:szCs w:val="20"/>
    </w:rPr>
  </w:style>
  <w:style w:type="paragraph" w:customStyle="1" w:styleId="Numberafterbullet">
    <w:name w:val="Number after bullet"/>
    <w:basedOn w:val="Number"/>
    <w:semiHidden/>
    <w:rsid w:val="00D33DC0"/>
    <w:pPr>
      <w:ind w:left="605"/>
    </w:pPr>
  </w:style>
  <w:style w:type="paragraph" w:customStyle="1" w:styleId="PaperTitle">
    <w:name w:val="Paper Title"/>
    <w:basedOn w:val="Normal"/>
    <w:semiHidden/>
    <w:rsid w:val="00D33DC0"/>
    <w:pPr>
      <w:spacing w:before="40" w:line="280" w:lineRule="exact"/>
      <w:ind w:right="360"/>
    </w:pPr>
    <w:rPr>
      <w:sz w:val="32"/>
      <w:szCs w:val="20"/>
    </w:rPr>
  </w:style>
  <w:style w:type="paragraph" w:customStyle="1" w:styleId="Picture2Med">
    <w:name w:val="Picture2 Med"/>
    <w:basedOn w:val="Normal"/>
    <w:next w:val="CaptionNormal"/>
    <w:semiHidden/>
    <w:rsid w:val="00D33DC0"/>
    <w:pPr>
      <w:keepNext/>
      <w:spacing w:before="280" w:line="280" w:lineRule="exact"/>
    </w:pPr>
    <w:rPr>
      <w:noProof/>
      <w:sz w:val="20"/>
      <w:szCs w:val="20"/>
    </w:rPr>
  </w:style>
  <w:style w:type="paragraph" w:customStyle="1" w:styleId="Picture3Large">
    <w:name w:val="Picture3 Large"/>
    <w:basedOn w:val="Normal"/>
    <w:next w:val="CaptionLargePicture"/>
    <w:semiHidden/>
    <w:rsid w:val="00D33DC0"/>
    <w:pPr>
      <w:keepNext/>
      <w:spacing w:before="280" w:line="280" w:lineRule="exact"/>
      <w:ind w:left="-3744"/>
    </w:pPr>
    <w:rPr>
      <w:noProof/>
      <w:sz w:val="20"/>
      <w:szCs w:val="20"/>
    </w:rPr>
  </w:style>
  <w:style w:type="character" w:styleId="FollowedHyperlink">
    <w:name w:val="FollowedHyperlink"/>
    <w:semiHidden/>
    <w:rsid w:val="00D33DC0"/>
    <w:rPr>
      <w:color w:val="800080"/>
      <w:u w:val="single"/>
    </w:rPr>
  </w:style>
  <w:style w:type="paragraph" w:customStyle="1" w:styleId="TableBody">
    <w:name w:val="Table Body"/>
    <w:basedOn w:val="Normal"/>
    <w:semiHidden/>
    <w:rsid w:val="00D33DC0"/>
    <w:pPr>
      <w:spacing w:before="40" w:after="40" w:line="250" w:lineRule="exact"/>
      <w:ind w:right="115"/>
    </w:pPr>
    <w:rPr>
      <w:sz w:val="18"/>
      <w:szCs w:val="20"/>
    </w:rPr>
  </w:style>
  <w:style w:type="paragraph" w:customStyle="1" w:styleId="TableBold">
    <w:name w:val="Table Bold"/>
    <w:basedOn w:val="Normal"/>
    <w:semiHidden/>
    <w:rsid w:val="00D33DC0"/>
    <w:pPr>
      <w:widowControl w:val="0"/>
      <w:spacing w:before="40" w:after="40" w:line="250" w:lineRule="exact"/>
    </w:pPr>
    <w:rPr>
      <w:b/>
      <w:sz w:val="18"/>
      <w:szCs w:val="20"/>
    </w:rPr>
  </w:style>
  <w:style w:type="paragraph" w:customStyle="1" w:styleId="TableBullet">
    <w:name w:val="Table Bullet"/>
    <w:basedOn w:val="TableBody"/>
    <w:semiHidden/>
    <w:rsid w:val="00D33DC0"/>
    <w:pPr>
      <w:tabs>
        <w:tab w:val="num" w:pos="720"/>
      </w:tabs>
      <w:spacing w:after="0"/>
      <w:ind w:left="720" w:right="0" w:hanging="360"/>
    </w:pPr>
  </w:style>
  <w:style w:type="paragraph" w:customStyle="1" w:styleId="TableTitle">
    <w:name w:val="Table Title"/>
    <w:basedOn w:val="Heading3"/>
    <w:semiHidden/>
    <w:rsid w:val="00D33DC0"/>
    <w:pPr>
      <w:spacing w:before="280" w:line="280" w:lineRule="exact"/>
    </w:pPr>
    <w:rPr>
      <w:rFonts w:cs="Times New Roman"/>
      <w:bCs w:val="0"/>
      <w:smallCaps/>
      <w:sz w:val="20"/>
      <w:szCs w:val="20"/>
    </w:rPr>
  </w:style>
  <w:style w:type="paragraph" w:styleId="TOC4">
    <w:name w:val="toc 4"/>
    <w:basedOn w:val="Normal"/>
    <w:autoRedefine/>
    <w:semiHidden/>
    <w:rsid w:val="00D33DC0"/>
    <w:pPr>
      <w:numPr>
        <w:numId w:val="1"/>
      </w:numPr>
      <w:tabs>
        <w:tab w:val="clear" w:pos="360"/>
        <w:tab w:val="right" w:pos="7056"/>
      </w:tabs>
      <w:spacing w:line="280" w:lineRule="exact"/>
      <w:ind w:left="480" w:firstLine="0"/>
    </w:pPr>
    <w:rPr>
      <w:noProof/>
      <w:sz w:val="19"/>
      <w:szCs w:val="20"/>
    </w:rPr>
  </w:style>
  <w:style w:type="paragraph" w:customStyle="1" w:styleId="Byline">
    <w:name w:val="Byline"/>
    <w:basedOn w:val="Normal"/>
    <w:autoRedefine/>
    <w:semiHidden/>
    <w:rsid w:val="00D33DC0"/>
    <w:pPr>
      <w:tabs>
        <w:tab w:val="left" w:pos="360"/>
      </w:tabs>
      <w:spacing w:after="0" w:line="280" w:lineRule="exact"/>
      <w:ind w:firstLine="360"/>
    </w:pPr>
    <w:rPr>
      <w:i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D33DC0"/>
    <w:pPr>
      <w:spacing w:line="280" w:lineRule="exact"/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D33DC0"/>
    <w:pPr>
      <w:spacing w:line="280" w:lineRule="exact"/>
      <w:ind w:left="1400"/>
    </w:pPr>
    <w:rPr>
      <w:sz w:val="20"/>
      <w:szCs w:val="20"/>
    </w:rPr>
  </w:style>
  <w:style w:type="paragraph" w:customStyle="1" w:styleId="Note">
    <w:name w:val="Note"/>
    <w:basedOn w:val="Normal"/>
    <w:autoRedefine/>
    <w:semiHidden/>
    <w:rsid w:val="00D33DC0"/>
    <w:pPr>
      <w:pBdr>
        <w:top w:val="single" w:sz="4" w:space="9" w:color="auto"/>
        <w:bottom w:val="single" w:sz="4" w:space="9" w:color="auto"/>
      </w:pBdr>
      <w:spacing w:before="180" w:after="180"/>
    </w:pPr>
    <w:rPr>
      <w:bCs/>
      <w:sz w:val="18"/>
      <w:szCs w:val="20"/>
    </w:rPr>
  </w:style>
  <w:style w:type="table" w:styleId="TableGrid">
    <w:name w:val="Table Grid"/>
    <w:basedOn w:val="TableNormal"/>
    <w:semiHidden/>
    <w:rsid w:val="00F075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dex1">
    <w:name w:val="index 1"/>
    <w:basedOn w:val="Normal"/>
    <w:next w:val="Normal"/>
    <w:autoRedefine/>
    <w:semiHidden/>
    <w:rsid w:val="00D33DC0"/>
    <w:pPr>
      <w:spacing w:line="280" w:lineRule="exact"/>
      <w:ind w:left="200" w:hanging="200"/>
    </w:pPr>
    <w:rPr>
      <w:sz w:val="20"/>
      <w:szCs w:val="20"/>
    </w:rPr>
  </w:style>
  <w:style w:type="paragraph" w:customStyle="1" w:styleId="RegValue">
    <w:name w:val="RegValue"/>
    <w:basedOn w:val="Normal"/>
    <w:semiHidden/>
    <w:rsid w:val="00D33DC0"/>
    <w:pPr>
      <w:tabs>
        <w:tab w:val="left" w:pos="1440"/>
      </w:tabs>
      <w:spacing w:before="120"/>
      <w:ind w:left="1440" w:hanging="1440"/>
    </w:pPr>
    <w:rPr>
      <w:sz w:val="20"/>
      <w:szCs w:val="20"/>
      <w:lang w:eastAsia="x-none" w:bidi="he-IL"/>
    </w:rPr>
  </w:style>
  <w:style w:type="paragraph" w:customStyle="1" w:styleId="RegKey">
    <w:name w:val="RegKey"/>
    <w:basedOn w:val="Normal"/>
    <w:next w:val="RegValue"/>
    <w:autoRedefine/>
    <w:semiHidden/>
    <w:rsid w:val="00D33DC0"/>
    <w:pPr>
      <w:keepNext/>
      <w:spacing w:before="120"/>
    </w:pPr>
    <w:rPr>
      <w:b/>
      <w:bCs/>
      <w:sz w:val="20"/>
      <w:szCs w:val="20"/>
      <w:lang w:eastAsia="x-none" w:bidi="he-IL"/>
    </w:rPr>
  </w:style>
  <w:style w:type="paragraph" w:customStyle="1" w:styleId="Parameters">
    <w:name w:val="Parameters"/>
    <w:basedOn w:val="Normal"/>
    <w:autoRedefine/>
    <w:semiHidden/>
    <w:rsid w:val="00D33DC0"/>
    <w:pPr>
      <w:spacing w:before="120"/>
      <w:ind w:left="990" w:hanging="270"/>
    </w:pPr>
    <w:rPr>
      <w:sz w:val="20"/>
      <w:szCs w:val="20"/>
      <w:lang w:eastAsia="x-none" w:bidi="he-IL"/>
    </w:rPr>
  </w:style>
  <w:style w:type="paragraph" w:customStyle="1" w:styleId="syntax">
    <w:name w:val="syntax"/>
    <w:basedOn w:val="Normal"/>
    <w:semiHidden/>
    <w:rsid w:val="00D33DC0"/>
    <w:pPr>
      <w:spacing w:before="100" w:beforeAutospacing="1" w:after="100" w:afterAutospacing="1"/>
    </w:pPr>
    <w:rPr>
      <w:sz w:val="20"/>
    </w:rPr>
  </w:style>
  <w:style w:type="paragraph" w:styleId="Title">
    <w:name w:val="Title"/>
    <w:basedOn w:val="Normal"/>
    <w:qFormat/>
    <w:rsid w:val="00F0755E"/>
    <w:pPr>
      <w:pageBreakBefore/>
      <w:spacing w:before="240" w:after="24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code0">
    <w:name w:val="code"/>
    <w:basedOn w:val="Normal"/>
    <w:semiHidden/>
    <w:rsid w:val="00D33DC0"/>
    <w:pPr>
      <w:spacing w:after="0"/>
    </w:pPr>
    <w:rPr>
      <w:rFonts w:ascii="Courier New" w:hAnsi="Courier New" w:cs="Arial"/>
      <w:iCs/>
      <w:color w:val="000000"/>
      <w:sz w:val="20"/>
      <w:szCs w:val="20"/>
    </w:rPr>
  </w:style>
  <w:style w:type="paragraph" w:customStyle="1" w:styleId="normalnumber">
    <w:name w:val="normal number"/>
    <w:basedOn w:val="Normal"/>
    <w:semiHidden/>
    <w:rsid w:val="00D33DC0"/>
    <w:pPr>
      <w:tabs>
        <w:tab w:val="num" w:pos="432"/>
      </w:tabs>
      <w:spacing w:after="0" w:line="280" w:lineRule="exact"/>
      <w:ind w:left="432" w:hanging="360"/>
    </w:pPr>
    <w:rPr>
      <w:sz w:val="20"/>
      <w:szCs w:val="20"/>
    </w:rPr>
  </w:style>
  <w:style w:type="paragraph" w:customStyle="1" w:styleId="normalbullet">
    <w:name w:val="normal bullet"/>
    <w:basedOn w:val="normalnumber"/>
    <w:semiHidden/>
    <w:rsid w:val="00D33DC0"/>
    <w:pPr>
      <w:tabs>
        <w:tab w:val="clear" w:pos="432"/>
        <w:tab w:val="num" w:pos="1080"/>
      </w:tabs>
      <w:ind w:left="1080"/>
    </w:pPr>
  </w:style>
  <w:style w:type="paragraph" w:customStyle="1" w:styleId="normalbullettight">
    <w:name w:val="normal bullet tight"/>
    <w:basedOn w:val="normalbullet"/>
    <w:semiHidden/>
    <w:rsid w:val="00D33DC0"/>
    <w:pPr>
      <w:tabs>
        <w:tab w:val="clear" w:pos="1080"/>
        <w:tab w:val="num" w:pos="144"/>
      </w:tabs>
      <w:ind w:left="144" w:hanging="144"/>
    </w:pPr>
  </w:style>
  <w:style w:type="paragraph" w:customStyle="1" w:styleId="procedure">
    <w:name w:val="procedure"/>
    <w:basedOn w:val="Normal"/>
    <w:next w:val="normalnumber"/>
    <w:semiHidden/>
    <w:rsid w:val="00D33DC0"/>
    <w:pPr>
      <w:spacing w:after="0" w:line="280" w:lineRule="exact"/>
    </w:pPr>
    <w:rPr>
      <w:b/>
      <w:sz w:val="20"/>
      <w:szCs w:val="20"/>
    </w:rPr>
  </w:style>
  <w:style w:type="character" w:customStyle="1" w:styleId="standard1">
    <w:name w:val="standard1"/>
    <w:semiHidden/>
    <w:rsid w:val="004B753E"/>
    <w:rPr>
      <w:rFonts w:ascii="Arial" w:hAnsi="Arial" w:cs="Arial" w:hint="default"/>
      <w:sz w:val="16"/>
      <w:szCs w:val="16"/>
    </w:rPr>
  </w:style>
  <w:style w:type="character" w:customStyle="1" w:styleId="bodytext1">
    <w:name w:val="bodytext1"/>
    <w:semiHidden/>
    <w:rsid w:val="000E2818"/>
    <w:rPr>
      <w:rFonts w:ascii="Verdana" w:hAnsi="Verdana" w:hint="default"/>
      <w:color w:val="990000"/>
      <w:sz w:val="13"/>
      <w:szCs w:val="13"/>
    </w:rPr>
  </w:style>
  <w:style w:type="paragraph" w:customStyle="1" w:styleId="redtext">
    <w:name w:val="redtext"/>
    <w:basedOn w:val="Normal"/>
    <w:semiHidden/>
    <w:rsid w:val="00A37F79"/>
    <w:pPr>
      <w:spacing w:before="100" w:beforeAutospacing="1" w:after="100" w:afterAutospacing="1"/>
    </w:pPr>
    <w:rPr>
      <w:rFonts w:cs="Arial"/>
      <w:b/>
      <w:bCs/>
      <w:color w:val="FFFF00"/>
      <w:sz w:val="15"/>
      <w:szCs w:val="15"/>
      <w:lang w:val="en-GB" w:eastAsia="en-GB"/>
    </w:rPr>
  </w:style>
  <w:style w:type="character" w:styleId="HTMLCode">
    <w:name w:val="HTML Code"/>
    <w:uiPriority w:val="99"/>
    <w:rsid w:val="005463EF"/>
    <w:rPr>
      <w:rFonts w:ascii="Courier New" w:eastAsia="Times New Roman" w:hAnsi="Courier New" w:cs="Courier New"/>
      <w:sz w:val="20"/>
      <w:szCs w:val="20"/>
    </w:rPr>
  </w:style>
  <w:style w:type="paragraph" w:customStyle="1" w:styleId="StyleHeading2TimesNewRoman12pt">
    <w:name w:val="Style Heading 2 + Times New Roman 12 pt"/>
    <w:basedOn w:val="Heading2"/>
    <w:autoRedefine/>
    <w:semiHidden/>
    <w:rsid w:val="001E18CF"/>
    <w:rPr>
      <w:rFonts w:ascii="Times New Roman" w:hAnsi="Times New Roman"/>
      <w:i w:val="0"/>
      <w:smallCaps/>
      <w:lang w:val="nl-BE" w:eastAsia="nl-NL"/>
    </w:rPr>
  </w:style>
  <w:style w:type="paragraph" w:styleId="BodyTextIndent2">
    <w:name w:val="Body Text Indent 2"/>
    <w:basedOn w:val="Normal"/>
    <w:semiHidden/>
    <w:rsid w:val="001E18CF"/>
    <w:pPr>
      <w:spacing w:after="0"/>
      <w:ind w:left="2160"/>
    </w:pPr>
    <w:rPr>
      <w:lang w:eastAsia="nl-NL"/>
    </w:rPr>
  </w:style>
  <w:style w:type="paragraph" w:styleId="BodyTextIndent3">
    <w:name w:val="Body Text Indent 3"/>
    <w:basedOn w:val="Normal"/>
    <w:semiHidden/>
    <w:rsid w:val="001E18CF"/>
    <w:pPr>
      <w:spacing w:after="0"/>
      <w:ind w:left="1800"/>
    </w:pPr>
    <w:rPr>
      <w:lang w:eastAsia="nl-NL"/>
    </w:rPr>
  </w:style>
  <w:style w:type="character" w:customStyle="1" w:styleId="warningnobold1">
    <w:name w:val="warningnobold1"/>
    <w:semiHidden/>
    <w:rsid w:val="0022192D"/>
    <w:rPr>
      <w:rFonts w:ascii="Verdana" w:hAnsi="Verdana" w:hint="default"/>
      <w:color w:val="CC0000"/>
      <w:sz w:val="20"/>
      <w:szCs w:val="20"/>
    </w:rPr>
  </w:style>
  <w:style w:type="paragraph" w:customStyle="1" w:styleId="StyleHeading1TimesNewRoman12pt">
    <w:name w:val="Style Heading 1 + Times New Roman 12 pt"/>
    <w:basedOn w:val="Heading1"/>
    <w:autoRedefine/>
    <w:semiHidden/>
    <w:rsid w:val="005F0330"/>
    <w:pPr>
      <w:keepLines/>
      <w:overflowPunct w:val="0"/>
      <w:autoSpaceDE w:val="0"/>
      <w:autoSpaceDN w:val="0"/>
      <w:adjustRightInd w:val="0"/>
      <w:spacing w:after="240"/>
      <w:textAlignment w:val="baseline"/>
    </w:pPr>
    <w:rPr>
      <w:rFonts w:ascii="Times New Roman" w:hAnsi="Times New Roman"/>
      <w:smallCaps w:val="0"/>
      <w:lang w:val="nl-BE" w:eastAsia="nl-NL"/>
    </w:rPr>
  </w:style>
  <w:style w:type="paragraph" w:customStyle="1" w:styleId="LIJN1">
    <w:name w:val="LIJN1"/>
    <w:basedOn w:val="Normal"/>
    <w:next w:val="LIJN2"/>
    <w:semiHidden/>
    <w:rsid w:val="00F0755E"/>
    <w:pPr>
      <w:spacing w:before="4000" w:after="240"/>
      <w:jc w:val="center"/>
    </w:pPr>
    <w:rPr>
      <w:b/>
      <w:caps/>
      <w:sz w:val="48"/>
      <w:szCs w:val="48"/>
    </w:rPr>
  </w:style>
  <w:style w:type="paragraph" w:customStyle="1" w:styleId="LIJN2">
    <w:name w:val="LIJN2"/>
    <w:basedOn w:val="Normal"/>
    <w:next w:val="LIJN3"/>
    <w:semiHidden/>
    <w:rsid w:val="00F0755E"/>
    <w:pPr>
      <w:spacing w:after="240"/>
      <w:jc w:val="center"/>
    </w:pPr>
    <w:rPr>
      <w:b/>
      <w:sz w:val="48"/>
      <w:szCs w:val="48"/>
    </w:rPr>
  </w:style>
  <w:style w:type="paragraph" w:customStyle="1" w:styleId="LIJN3">
    <w:name w:val="LIJN3"/>
    <w:basedOn w:val="Normal"/>
    <w:next w:val="LIJN4"/>
    <w:semiHidden/>
    <w:rsid w:val="00F0755E"/>
    <w:pPr>
      <w:spacing w:after="240"/>
      <w:jc w:val="center"/>
    </w:pPr>
    <w:rPr>
      <w:b/>
      <w:sz w:val="40"/>
      <w:szCs w:val="40"/>
    </w:rPr>
  </w:style>
  <w:style w:type="paragraph" w:customStyle="1" w:styleId="LIJN4">
    <w:name w:val="LIJN4"/>
    <w:basedOn w:val="Normal"/>
    <w:next w:val="Normal"/>
    <w:semiHidden/>
    <w:rsid w:val="00F0755E"/>
    <w:pPr>
      <w:spacing w:after="240"/>
      <w:jc w:val="center"/>
    </w:pPr>
    <w:rPr>
      <w:b/>
      <w:sz w:val="36"/>
      <w:szCs w:val="36"/>
    </w:rPr>
  </w:style>
  <w:style w:type="paragraph" w:customStyle="1" w:styleId="COPY">
    <w:name w:val="COPY"/>
    <w:basedOn w:val="Normal"/>
    <w:next w:val="Normal"/>
    <w:semiHidden/>
    <w:rsid w:val="00F0755E"/>
    <w:pPr>
      <w:spacing w:before="4000"/>
      <w:jc w:val="center"/>
    </w:pPr>
    <w:rPr>
      <w:b/>
      <w:sz w:val="20"/>
      <w:szCs w:val="20"/>
    </w:rPr>
  </w:style>
  <w:style w:type="paragraph" w:customStyle="1" w:styleId="COLOFON1">
    <w:name w:val="COLOFON1"/>
    <w:basedOn w:val="Normal"/>
    <w:next w:val="Normal"/>
    <w:semiHidden/>
    <w:rsid w:val="00F0755E"/>
    <w:rPr>
      <w:b/>
    </w:rPr>
  </w:style>
  <w:style w:type="paragraph" w:customStyle="1" w:styleId="Kaderstuk">
    <w:name w:val="Kaderstuk"/>
    <w:basedOn w:val="Normal"/>
    <w:semiHidden/>
    <w:rsid w:val="00F0755E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C0C0C0"/>
      <w:spacing w:before="120"/>
    </w:pPr>
    <w:rPr>
      <w:sz w:val="20"/>
      <w:szCs w:val="20"/>
      <w:lang w:val="nl-NL" w:eastAsia="nl-NL"/>
    </w:rPr>
  </w:style>
  <w:style w:type="paragraph" w:customStyle="1" w:styleId="Kadertitel">
    <w:name w:val="Kadertitel"/>
    <w:basedOn w:val="Kaderstuk"/>
    <w:next w:val="Kaderstuk"/>
    <w:semiHidden/>
    <w:rsid w:val="00F0755E"/>
    <w:pPr>
      <w:keepNext/>
    </w:pPr>
    <w:rPr>
      <w:b/>
    </w:rPr>
  </w:style>
  <w:style w:type="paragraph" w:customStyle="1" w:styleId="Syntax0">
    <w:name w:val="Syntax"/>
    <w:basedOn w:val="Code"/>
    <w:next w:val="Normal"/>
    <w:semiHidden/>
    <w:rsid w:val="00F0755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709" w:hanging="709"/>
    </w:pPr>
    <w:rPr>
      <w:sz w:val="22"/>
      <w:szCs w:val="22"/>
      <w:lang w:val="en-US"/>
    </w:rPr>
  </w:style>
  <w:style w:type="paragraph" w:customStyle="1" w:styleId="CODE1">
    <w:name w:val="CODE"/>
    <w:basedOn w:val="Normal"/>
    <w:semiHidden/>
    <w:rsid w:val="00F0755E"/>
    <w:pPr>
      <w:ind w:left="567"/>
    </w:pPr>
    <w:rPr>
      <w:rFonts w:ascii="Courier New" w:hAnsi="Courier New" w:cs="Courier New"/>
      <w:sz w:val="18"/>
      <w:szCs w:val="20"/>
      <w:lang w:val="fr-FR" w:eastAsia="nl-NL"/>
    </w:rPr>
  </w:style>
  <w:style w:type="character" w:customStyle="1" w:styleId="CODEKORT">
    <w:name w:val="CODEKORT"/>
    <w:semiHidden/>
    <w:rsid w:val="00F0755E"/>
    <w:rPr>
      <w:rFonts w:ascii="Courier New" w:hAnsi="Courier New"/>
    </w:rPr>
  </w:style>
  <w:style w:type="paragraph" w:customStyle="1" w:styleId="StyleHeading2">
    <w:name w:val="Style Heading 2"/>
    <w:aliases w:val="Heading 2 Char + 16 pt Not Bold Not Small caps"/>
    <w:basedOn w:val="Heading2"/>
    <w:next w:val="Normal"/>
    <w:autoRedefine/>
    <w:semiHidden/>
    <w:rsid w:val="00684514"/>
    <w:pPr>
      <w:numPr>
        <w:ilvl w:val="0"/>
        <w:numId w:val="0"/>
      </w:numPr>
    </w:pPr>
    <w:rPr>
      <w:b w:val="0"/>
      <w:bCs w:val="0"/>
      <w:i w:val="0"/>
      <w:iCs w:val="0"/>
      <w:kern w:val="32"/>
      <w:sz w:val="32"/>
    </w:rPr>
  </w:style>
  <w:style w:type="character" w:customStyle="1" w:styleId="postcolor1">
    <w:name w:val="postcolor1"/>
    <w:semiHidden/>
    <w:rsid w:val="00330288"/>
    <w:rPr>
      <w:sz w:val="18"/>
      <w:szCs w:val="18"/>
    </w:rPr>
  </w:style>
  <w:style w:type="character" w:customStyle="1" w:styleId="artpara1">
    <w:name w:val="artpara1"/>
    <w:semiHidden/>
    <w:rsid w:val="00931328"/>
    <w:rPr>
      <w:rFonts w:ascii="Arial" w:hAnsi="Arial" w:cs="Arial" w:hint="default"/>
      <w:b w:val="0"/>
      <w:bCs w:val="0"/>
      <w:color w:val="000000"/>
      <w:sz w:val="18"/>
      <w:szCs w:val="18"/>
    </w:rPr>
  </w:style>
  <w:style w:type="character" w:styleId="FootnoteReference">
    <w:name w:val="footnote reference"/>
    <w:semiHidden/>
    <w:rsid w:val="00803D7C"/>
    <w:rPr>
      <w:vertAlign w:val="superscript"/>
    </w:rPr>
  </w:style>
  <w:style w:type="character" w:customStyle="1" w:styleId="titleclass">
    <w:name w:val="titleclass"/>
    <w:basedOn w:val="DefaultParagraphFont"/>
    <w:semiHidden/>
    <w:rsid w:val="0030417C"/>
  </w:style>
  <w:style w:type="character" w:customStyle="1" w:styleId="titleinfoclass">
    <w:name w:val="titleinfoclass"/>
    <w:basedOn w:val="DefaultParagraphFont"/>
    <w:semiHidden/>
    <w:rsid w:val="0030417C"/>
  </w:style>
  <w:style w:type="character" w:customStyle="1" w:styleId="upselltitleclass">
    <w:name w:val="upselltitleclass"/>
    <w:basedOn w:val="DefaultParagraphFont"/>
    <w:semiHidden/>
    <w:rsid w:val="0093221E"/>
  </w:style>
  <w:style w:type="character" w:customStyle="1" w:styleId="paragraph">
    <w:name w:val="paragraph"/>
    <w:basedOn w:val="DefaultParagraphFont"/>
    <w:semiHidden/>
    <w:rsid w:val="00201635"/>
  </w:style>
  <w:style w:type="paragraph" w:styleId="TOC5">
    <w:name w:val="toc 5"/>
    <w:basedOn w:val="Normal"/>
    <w:next w:val="Normal"/>
    <w:autoRedefine/>
    <w:semiHidden/>
    <w:rsid w:val="00FA6F70"/>
    <w:pPr>
      <w:spacing w:before="0" w:after="0"/>
      <w:ind w:left="960"/>
    </w:pPr>
    <w:rPr>
      <w:rFonts w:ascii="Times New Roman" w:hAnsi="Times New Roman"/>
      <w:lang w:val="en-US" w:eastAsia="en-US"/>
    </w:rPr>
  </w:style>
  <w:style w:type="paragraph" w:styleId="TOC6">
    <w:name w:val="toc 6"/>
    <w:basedOn w:val="Normal"/>
    <w:next w:val="Normal"/>
    <w:autoRedefine/>
    <w:semiHidden/>
    <w:rsid w:val="00FA6F70"/>
    <w:pPr>
      <w:spacing w:before="0" w:after="0"/>
      <w:ind w:left="1200"/>
    </w:pPr>
    <w:rPr>
      <w:rFonts w:ascii="Times New Roman" w:hAnsi="Times New Roman"/>
      <w:lang w:val="en-US" w:eastAsia="en-US"/>
    </w:rPr>
  </w:style>
  <w:style w:type="paragraph" w:styleId="TOC9">
    <w:name w:val="toc 9"/>
    <w:basedOn w:val="Normal"/>
    <w:next w:val="Normal"/>
    <w:autoRedefine/>
    <w:semiHidden/>
    <w:rsid w:val="00FA6F70"/>
    <w:pPr>
      <w:spacing w:before="0" w:after="0"/>
      <w:ind w:left="1920"/>
    </w:pPr>
    <w:rPr>
      <w:rFonts w:ascii="Times New Roman" w:hAnsi="Times New Roman"/>
      <w:lang w:val="en-US" w:eastAsia="en-US"/>
    </w:rPr>
  </w:style>
  <w:style w:type="character" w:customStyle="1" w:styleId="CodeInline">
    <w:name w:val="CodeInline"/>
    <w:rsid w:val="000C3D5C"/>
    <w:rPr>
      <w:rFonts w:ascii="Courier New" w:hAnsi="Courier New" w:cs="Courier New"/>
      <w:color w:val="993300"/>
      <w:sz w:val="24"/>
    </w:rPr>
  </w:style>
  <w:style w:type="paragraph" w:customStyle="1" w:styleId="CodeBlokZonderKader">
    <w:name w:val="CodeBlokZonderKader"/>
    <w:basedOn w:val="Code"/>
    <w:semiHidden/>
    <w:rsid w:val="000C3D5C"/>
    <w:pPr>
      <w:spacing w:before="120" w:after="240"/>
    </w:pPr>
  </w:style>
  <w:style w:type="paragraph" w:customStyle="1" w:styleId="CodeBlokMetKader">
    <w:name w:val="CodeBlokMetKader"/>
    <w:basedOn w:val="CODE1"/>
    <w:rsid w:val="00744F30"/>
    <w:pPr>
      <w:pBdr>
        <w:top w:val="single" w:sz="4" w:space="6" w:color="auto" w:shadow="1"/>
        <w:left w:val="single" w:sz="4" w:space="6" w:color="auto" w:shadow="1"/>
        <w:bottom w:val="single" w:sz="4" w:space="6" w:color="auto" w:shadow="1"/>
        <w:right w:val="single" w:sz="4" w:space="6" w:color="auto" w:shadow="1"/>
      </w:pBdr>
      <w:spacing w:after="60"/>
      <w:ind w:left="720" w:hanging="159"/>
    </w:pPr>
    <w:rPr>
      <w:lang w:val="nl-BE"/>
    </w:rPr>
  </w:style>
  <w:style w:type="paragraph" w:styleId="HTMLPreformatted">
    <w:name w:val="HTML Preformatted"/>
    <w:basedOn w:val="Normal"/>
    <w:link w:val="HTMLPreformattedChar"/>
    <w:uiPriority w:val="99"/>
    <w:semiHidden/>
    <w:rsid w:val="00842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hAnsi="Courier New" w:cs="Courier New"/>
      <w:sz w:val="20"/>
      <w:szCs w:val="20"/>
      <w:lang w:val="en-US" w:eastAsia="en-US"/>
    </w:rPr>
  </w:style>
  <w:style w:type="character" w:styleId="CommentReference">
    <w:name w:val="annotation reference"/>
    <w:semiHidden/>
    <w:rsid w:val="00F36398"/>
    <w:rPr>
      <w:sz w:val="16"/>
      <w:szCs w:val="16"/>
    </w:rPr>
  </w:style>
  <w:style w:type="paragraph" w:styleId="CommentText">
    <w:name w:val="annotation text"/>
    <w:basedOn w:val="Normal"/>
    <w:semiHidden/>
    <w:rsid w:val="00F36398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F36398"/>
    <w:rPr>
      <w:b/>
      <w:bCs/>
    </w:rPr>
  </w:style>
  <w:style w:type="paragraph" w:styleId="BalloonText">
    <w:name w:val="Balloon Text"/>
    <w:basedOn w:val="Normal"/>
    <w:semiHidden/>
    <w:rsid w:val="00F36398"/>
    <w:rPr>
      <w:rFonts w:ascii="Tahoma" w:hAnsi="Tahoma" w:cs="Tahoma"/>
      <w:sz w:val="16"/>
      <w:szCs w:val="16"/>
    </w:rPr>
  </w:style>
  <w:style w:type="character" w:customStyle="1" w:styleId="HTMLelement">
    <w:name w:val="HTML element"/>
    <w:rsid w:val="00F16004"/>
    <w:rPr>
      <w:rFonts w:ascii="Courier New" w:hAnsi="Courier New" w:cs="Courier New"/>
      <w:color w:val="0000FF"/>
      <w:sz w:val="24"/>
    </w:rPr>
  </w:style>
  <w:style w:type="character" w:customStyle="1" w:styleId="htmlattribuut">
    <w:name w:val="html attribuut"/>
    <w:rsid w:val="00F16004"/>
    <w:rPr>
      <w:rFonts w:ascii="Courier New" w:hAnsi="Courier New" w:cs="Courier New"/>
      <w:color w:val="008000"/>
      <w:sz w:val="24"/>
    </w:rPr>
  </w:style>
  <w:style w:type="paragraph" w:styleId="BodyText">
    <w:name w:val="Body Text"/>
    <w:basedOn w:val="Normal"/>
    <w:link w:val="BodyTextChar"/>
    <w:rsid w:val="007527E7"/>
  </w:style>
  <w:style w:type="character" w:styleId="HTMLTypewriter">
    <w:name w:val="HTML Typewriter"/>
    <w:rsid w:val="00563AFA"/>
    <w:rPr>
      <w:rFonts w:ascii="Courier New" w:eastAsia="Times New Roman" w:hAnsi="Courier New" w:cs="Courier New"/>
      <w:sz w:val="20"/>
      <w:szCs w:val="20"/>
    </w:rPr>
  </w:style>
  <w:style w:type="character" w:customStyle="1" w:styleId="inlineCode">
    <w:name w:val="inlineCode"/>
    <w:qFormat/>
    <w:rsid w:val="000A23C2"/>
    <w:rPr>
      <w:rFonts w:ascii="Courier New" w:hAnsi="Courier New" w:cs="Courier New"/>
      <w:b/>
      <w:bCs/>
      <w:color w:val="943634"/>
    </w:rPr>
  </w:style>
  <w:style w:type="character" w:customStyle="1" w:styleId="BodyTextChar">
    <w:name w:val="Body Text Char"/>
    <w:link w:val="BodyText"/>
    <w:rsid w:val="000A23C2"/>
    <w:rPr>
      <w:rFonts w:ascii="Arial" w:hAnsi="Arial"/>
      <w:sz w:val="24"/>
      <w:szCs w:val="24"/>
    </w:rPr>
  </w:style>
  <w:style w:type="character" w:customStyle="1" w:styleId="HTMLPreformattedChar">
    <w:name w:val="HTML Preformatted Char"/>
    <w:link w:val="HTMLPreformatted"/>
    <w:uiPriority w:val="99"/>
    <w:semiHidden/>
    <w:rsid w:val="00D85C72"/>
    <w:rPr>
      <w:rFonts w:ascii="Courier New" w:hAnsi="Courier New" w:cs="Courier New"/>
      <w:lang w:val="en-US" w:eastAsia="en-US"/>
    </w:rPr>
  </w:style>
  <w:style w:type="paragraph" w:styleId="ListParagraph">
    <w:name w:val="List Paragraph"/>
    <w:basedOn w:val="Normal"/>
    <w:uiPriority w:val="34"/>
    <w:qFormat/>
    <w:rsid w:val="006429D4"/>
    <w:pPr>
      <w:spacing w:before="0"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4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6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1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8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ursussen\beveiliging\beveiliging%20tips\sjabloonxp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sjabloonxp.dot</Template>
  <TotalTime>8</TotalTime>
  <Pages>4</Pages>
  <Words>251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Scrum opdracht</vt:lpstr>
    </vt:vector>
  </TitlesOfParts>
  <Company/>
  <LinksUpToDate>false</LinksUpToDate>
  <CharactersWithSpaces>1633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Scrum opdracht</dc:title>
  <dc:subject>javascript, dom</dc:subject>
  <dc:creator>Jan Vandorpe;Pierre Colin</dc:creator>
  <cp:keywords>scrum</cp:keywords>
  <dc:description>Copyright vdab</dc:description>
  <cp:lastModifiedBy>jan vandorpe</cp:lastModifiedBy>
  <cp:revision>4</cp:revision>
  <cp:lastPrinted>2014-10-07T07:04:00Z</cp:lastPrinted>
  <dcterms:created xsi:type="dcterms:W3CDTF">2014-10-07T07:20:00Z</dcterms:created>
  <dcterms:modified xsi:type="dcterms:W3CDTF">2014-10-07T07:28:00Z</dcterms:modified>
</cp:coreProperties>
</file>